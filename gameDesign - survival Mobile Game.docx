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7F7F7F" w:themeColor="background1" w:themeShade="7F"/>
  <w:body>
    <w:tbl>
      <w:tblPr>
        <w:tblpPr w:leftFromText="180" w:rightFromText="180" w:vertAnchor="text" w:horzAnchor="margin" w:tblpY="48"/>
        <w:tblW w:w="10804" w:type="dxa"/>
        <w:tblLook w:val="04A0" w:firstRow="1" w:lastRow="0" w:firstColumn="1" w:lastColumn="0" w:noHBand="0" w:noVBand="1"/>
      </w:tblPr>
      <w:tblGrid>
        <w:gridCol w:w="10804"/>
      </w:tblGrid>
      <w:tr w:rsidR="00886635" w:rsidRPr="008D52A9" w14:paraId="5F054C90" w14:textId="77777777" w:rsidTr="00DB63E2">
        <w:trPr>
          <w:trHeight w:val="249"/>
        </w:trPr>
        <w:tc>
          <w:tcPr>
            <w:tcW w:w="10804" w:type="dxa"/>
          </w:tcPr>
          <w:bookmarkStart w:id="0" w:name="_Hlk502167413"/>
          <w:p w14:paraId="0569CF4B" w14:textId="547CFC3F" w:rsidR="006F2211" w:rsidRDefault="000B2421" w:rsidP="006F2211">
            <w:pPr>
              <w:jc w:val="both"/>
            </w:pPr>
            <w:r>
              <w:rPr>
                <w:rFonts w:ascii="Modern No. 20" w:hAnsi="Modern No. 20" w:cs="Segoe UI Semibold"/>
                <w:noProof/>
                <w:color w:val="92D050"/>
                <w:sz w:val="32"/>
                <w:szCs w:val="32"/>
                <w:u w:val="single"/>
              </w:rPr>
              <mc:AlternateContent>
                <mc:Choice Requires="wps">
                  <w:drawing>
                    <wp:anchor distT="0" distB="0" distL="114300" distR="114300" simplePos="0" relativeHeight="251669504" behindDoc="0" locked="0" layoutInCell="1" allowOverlap="1" wp14:anchorId="7BDA224F" wp14:editId="64EC46E4">
                      <wp:simplePos x="0" y="0"/>
                      <wp:positionH relativeFrom="page">
                        <wp:posOffset>-457200</wp:posOffset>
                      </wp:positionH>
                      <wp:positionV relativeFrom="paragraph">
                        <wp:posOffset>13765</wp:posOffset>
                      </wp:positionV>
                      <wp:extent cx="4786466" cy="684223"/>
                      <wp:effectExtent l="0" t="0" r="14605" b="20955"/>
                      <wp:wrapNone/>
                      <wp:docPr id="4" name="Connecteur : en angle 17"/>
                      <wp:cNvGraphicFramePr/>
                      <a:graphic xmlns:a="http://schemas.openxmlformats.org/drawingml/2006/main">
                        <a:graphicData uri="http://schemas.microsoft.com/office/word/2010/wordprocessingShape">
                          <wps:wsp>
                            <wps:cNvCnPr/>
                            <wps:spPr>
                              <a:xfrm>
                                <a:off x="0" y="0"/>
                                <a:ext cx="4786466" cy="684223"/>
                              </a:xfrm>
                              <a:prstGeom prst="bentConnector3">
                                <a:avLst>
                                  <a:gd name="adj1" fmla="val 18965"/>
                                </a:avLst>
                              </a:prstGeom>
                              <a:noFill/>
                              <a:ln w="19046" cap="flat">
                                <a:solidFill>
                                  <a:srgbClr val="44DC48"/>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7024532A"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7" o:spid="_x0000_s1026" type="#_x0000_t34" style="position:absolute;margin-left:-36pt;margin-top:1.1pt;width:376.9pt;height:53.9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" adj="4096" strokecolor="#44dc48" strokeweight=".52906mm">
                      <w10:wrap anchorx="page"/>
                    </v:shape>
                  </w:pict>
                </mc:Fallback>
              </mc:AlternateContent>
            </w:r>
            <w:r w:rsidR="006F2211">
              <w:rPr>
                <w:rFonts w:ascii="Modern No. 20" w:hAnsi="Modern No. 20" w:cs="Segoe UI Semibold"/>
                <w:noProof/>
                <w:color w:val="92D050"/>
                <w:sz w:val="32"/>
                <w:szCs w:val="32"/>
                <w:u w:val="single"/>
              </w:rPr>
              <mc:AlternateContent>
                <mc:Choice Requires="wps">
                  <w:drawing>
                    <wp:anchor distT="0" distB="0" distL="114300" distR="114300" simplePos="0" relativeHeight="251666432" behindDoc="0" locked="0" layoutInCell="1" allowOverlap="1" wp14:anchorId="6C399220" wp14:editId="2B6F59F7">
                      <wp:simplePos x="0" y="0"/>
                      <wp:positionH relativeFrom="page">
                        <wp:posOffset>516194</wp:posOffset>
                      </wp:positionH>
                      <wp:positionV relativeFrom="paragraph">
                        <wp:posOffset>72759</wp:posOffset>
                      </wp:positionV>
                      <wp:extent cx="6339962" cy="568325"/>
                      <wp:effectExtent l="0" t="19050" r="0" b="3175"/>
                      <wp:wrapNone/>
                      <wp:docPr id="3" name="Zone de texte 8"/>
                      <wp:cNvGraphicFramePr/>
                      <a:graphic xmlns:a="http://schemas.openxmlformats.org/drawingml/2006/main">
                        <a:graphicData uri="http://schemas.microsoft.com/office/word/2010/wordprocessingShape">
                          <wps:wsp>
                            <wps:cNvSpPr txBox="1"/>
                            <wps:spPr>
                              <a:xfrm>
                                <a:off x="0" y="0"/>
                                <a:ext cx="6339962" cy="568325"/>
                              </a:xfrm>
                              <a:prstGeom prst="rect">
                                <a:avLst/>
                              </a:prstGeom>
                              <a:noFill/>
                              <a:ln>
                                <a:noFill/>
                                <a:prstDash/>
                              </a:ln>
                              <a:effectLst>
                                <a:outerShdw dist="38096" dir="18900000" algn="tl">
                                  <a:srgbClr val="000000"/>
                                </a:outerShdw>
                              </a:effectLst>
                            </wps:spPr>
                            <wps:txbx>
                              <w:txbxContent>
                                <w:p w14:paraId="4FE1E68E" w14:textId="77777777" w:rsidR="00DB63E2" w:rsidRDefault="00DB63E2" w:rsidP="006F2211">
                                  <w:pPr>
                                    <w:rPr>
                                      <w:rFonts w:ascii="Copperplate Gothic Bold" w:hAnsi="Copperplate Gothic Bold"/>
                                      <w:color w:val="44DC48"/>
                                      <w:sz w:val="72"/>
                                    </w:rPr>
                                  </w:pPr>
                                  <w:r>
                                    <w:rPr>
                                      <w:rFonts w:ascii="Copperplate Gothic Bold" w:hAnsi="Copperplate Gothic Bold"/>
                                      <w:color w:val="44DC48"/>
                                      <w:sz w:val="72"/>
                                    </w:rPr>
                                    <w:t>Game Design</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6C399220" id="_x0000_t202" coordsize="21600,21600" o:spt="202" path="m,l,21600r21600,l21600,xe">
                      <v:stroke joinstyle="miter"/>
                      <v:path gradientshapeok="t" o:connecttype="rect"/>
                    </v:shapetype>
                    <v:shape id="Zone de texte 8" o:spid="_x0000_s1026" type="#_x0000_t202" style="position:absolute;left:0;text-align:left;margin-left:40.65pt;margin-top:5.75pt;width:499.2pt;height:44.75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" filled="f" stroked="f">
                      <v:shadow on="t" color="black" origin="-.5,-.5" offset=".74828mm,-.74828mm"/>
                      <v:textbox>
                        <w:txbxContent>
                          <w:p w14:paraId="4FE1E68E" w14:textId="77777777" w:rsidR="00DB63E2" w:rsidRDefault="00DB63E2" w:rsidP="006F2211">
                            <w:pPr>
                              <w:rPr>
                                <w:rFonts w:ascii="Copperplate Gothic Bold" w:hAnsi="Copperplate Gothic Bold"/>
                                <w:color w:val="44DC48"/>
                                <w:sz w:val="72"/>
                              </w:rPr>
                            </w:pPr>
                            <w:r>
                              <w:rPr>
                                <w:rFonts w:ascii="Copperplate Gothic Bold" w:hAnsi="Copperplate Gothic Bold"/>
                                <w:color w:val="44DC48"/>
                                <w:sz w:val="72"/>
                              </w:rPr>
                              <w:t>Game Design</w:t>
                            </w:r>
                          </w:p>
                        </w:txbxContent>
                      </v:textbox>
                      <w10:wrap anchorx="page"/>
                    </v:shape>
                  </w:pict>
                </mc:Fallback>
              </mc:AlternateContent>
            </w:r>
            <w:r w:rsidR="006F2211">
              <w:rPr>
                <w:rFonts w:ascii="Modern No. 20" w:hAnsi="Modern No. 20" w:cs="Segoe UI Semibold"/>
                <w:noProof/>
                <w:color w:val="92D050"/>
                <w:sz w:val="32"/>
                <w:szCs w:val="32"/>
                <w:u w:val="single"/>
              </w:rPr>
              <mc:AlternateContent>
                <mc:Choice Requires="wps">
                  <w:drawing>
                    <wp:anchor distT="0" distB="0" distL="114300" distR="114300" simplePos="0" relativeHeight="251665408" behindDoc="0" locked="0" layoutInCell="1" allowOverlap="1" wp14:anchorId="52F84BE6" wp14:editId="393BA365">
                      <wp:simplePos x="0" y="0"/>
                      <wp:positionH relativeFrom="margin">
                        <wp:posOffset>-1006483</wp:posOffset>
                      </wp:positionH>
                      <wp:positionV relativeFrom="paragraph">
                        <wp:posOffset>-1312784</wp:posOffset>
                      </wp:positionV>
                      <wp:extent cx="2713994" cy="2522857"/>
                      <wp:effectExtent l="0" t="438150" r="0" b="429895"/>
                      <wp:wrapNone/>
                      <wp:docPr id="2" name="Rectangle : avec coins rognés en diagonale 22"/>
                      <wp:cNvGraphicFramePr/>
                      <a:graphic xmlns:a="http://schemas.openxmlformats.org/drawingml/2006/main">
                        <a:graphicData uri="http://schemas.microsoft.com/office/word/2010/wordprocessingShape">
                          <wps:wsp>
                            <wps:cNvSpPr/>
                            <wps:spPr>
                              <a:xfrm rot="1324667">
                                <a:off x="0" y="0"/>
                                <a:ext cx="2713994" cy="2522857"/>
                              </a:xfrm>
                              <a:custGeom>
                                <a:avLst>
                                  <a:gd name="f6" fmla="val 0"/>
                                  <a:gd name="f7" fmla="val 50000"/>
                                </a:avLst>
                                <a:gdLst>
                                  <a:gd name="f2" fmla="val w"/>
                                  <a:gd name="f3" fmla="val h"/>
                                  <a:gd name="f4" fmla="val ss"/>
                                  <a:gd name="f5" fmla="val 0"/>
                                  <a:gd name="f6" fmla="val 0"/>
                                  <a:gd name="f7" fmla="val 50000"/>
                                  <a:gd name="f8" fmla="abs f2"/>
                                  <a:gd name="f9" fmla="abs f3"/>
                                  <a:gd name="f10" fmla="abs f4"/>
                                  <a:gd name="f11" fmla="val f5"/>
                                  <a:gd name="f12" fmla="val f6"/>
                                  <a:gd name="f13" fmla="val f7"/>
                                  <a:gd name="f14" fmla="?: f8 f2 1"/>
                                  <a:gd name="f15" fmla="?: f9 f3 1"/>
                                  <a:gd name="f16" fmla="?: f10 f4 1"/>
                                  <a:gd name="f17" fmla="*/ f14 1 21600"/>
                                  <a:gd name="f18" fmla="*/ f15 1 21600"/>
                                  <a:gd name="f19" fmla="*/ 21600 f14 1"/>
                                  <a:gd name="f20" fmla="*/ 21600 f15 1"/>
                                  <a:gd name="f21" fmla="min f18 f17"/>
                                  <a:gd name="f22" fmla="*/ f19 1 f16"/>
                                  <a:gd name="f23" fmla="*/ f20 1 f16"/>
                                  <a:gd name="f24" fmla="val f22"/>
                                  <a:gd name="f25" fmla="val f23"/>
                                  <a:gd name="f26" fmla="*/ f11 f21 1"/>
                                  <a:gd name="f27" fmla="+- f25 0 f11"/>
                                  <a:gd name="f28" fmla="+- f24 0 f11"/>
                                  <a:gd name="f29" fmla="*/ f24 f21 1"/>
                                  <a:gd name="f30" fmla="*/ f25 f21 1"/>
                                  <a:gd name="f31" fmla="min f28 f27"/>
                                  <a:gd name="f32" fmla="*/ f31 f12 1"/>
                                  <a:gd name="f33" fmla="*/ f31 f13 1"/>
                                  <a:gd name="f34" fmla="*/ f32 1 100000"/>
                                  <a:gd name="f35" fmla="*/ f33 1 100000"/>
                                  <a:gd name="f36" fmla="+- f24 0 f34"/>
                                  <a:gd name="f37" fmla="+- f25 0 f34"/>
                                  <a:gd name="f38" fmla="+- f24 0 f35"/>
                                  <a:gd name="f39" fmla="+- f25 0 f35"/>
                                  <a:gd name="f40" fmla="+- f34 0 f35"/>
                                  <a:gd name="f41" fmla="*/ f34 f21 1"/>
                                  <a:gd name="f42" fmla="*/ f35 f21 1"/>
                                  <a:gd name="f43" fmla="?: f40 f34 f35"/>
                                  <a:gd name="f44" fmla="*/ f38 f21 1"/>
                                  <a:gd name="f45" fmla="*/ f37 f21 1"/>
                                  <a:gd name="f46" fmla="*/ f36 f21 1"/>
                                  <a:gd name="f47" fmla="*/ f39 f21 1"/>
                                  <a:gd name="f48" fmla="*/ f43 1 2"/>
                                  <a:gd name="f49" fmla="+- f24 0 f48"/>
                                  <a:gd name="f50" fmla="+- f25 0 f48"/>
                                  <a:gd name="f51" fmla="*/ f48 f21 1"/>
                                  <a:gd name="f52" fmla="*/ f49 f21 1"/>
                                  <a:gd name="f53" fmla="*/ f50 f21 1"/>
                                </a:gdLst>
                                <a:ahLst/>
                                <a:cxnLst>
                                  <a:cxn ang="3cd4">
                                    <a:pos x="hc" y="t"/>
                                  </a:cxn>
                                  <a:cxn ang="0">
                                    <a:pos x="r" y="vc"/>
                                  </a:cxn>
                                  <a:cxn ang="cd4">
                                    <a:pos x="hc" y="b"/>
                                  </a:cxn>
                                  <a:cxn ang="cd2">
                                    <a:pos x="l" y="vc"/>
                                  </a:cxn>
                                </a:cxnLst>
                                <a:rect l="f51" t="f51" r="f52" b="f53"/>
                                <a:pathLst>
                                  <a:path>
                                    <a:moveTo>
                                      <a:pt x="f41" y="f26"/>
                                    </a:moveTo>
                                    <a:lnTo>
                                      <a:pt x="f44" y="f26"/>
                                    </a:lnTo>
                                    <a:lnTo>
                                      <a:pt x="f29" y="f42"/>
                                    </a:lnTo>
                                    <a:lnTo>
                                      <a:pt x="f29" y="f45"/>
                                    </a:lnTo>
                                    <a:lnTo>
                                      <a:pt x="f46" y="f30"/>
                                    </a:lnTo>
                                    <a:lnTo>
                                      <a:pt x="f42" y="f30"/>
                                    </a:lnTo>
                                    <a:lnTo>
                                      <a:pt x="f26" y="f47"/>
                                    </a:lnTo>
                                    <a:lnTo>
                                      <a:pt x="f26" y="f41"/>
                                    </a:lnTo>
                                    <a:close/>
                                  </a:path>
                                </a:pathLst>
                              </a:custGeom>
                              <a:solidFill>
                                <a:srgbClr val="1F1F1F"/>
                              </a:solidFill>
                              <a:ln cap="flat">
                                <a:solidFill>
                                  <a:schemeClr val="accent3">
                                    <a:lumMod val="50000"/>
                                  </a:schemeClr>
                                </a:solidFill>
                                <a:prstDash val="solid"/>
                              </a:ln>
                            </wps:spPr>
                            <wps:bodyPr lIns="0" tIns="0" rIns="0" bIns="0"/>
                          </wps:wsp>
                        </a:graphicData>
                      </a:graphic>
                    </wp:anchor>
                  </w:drawing>
                </mc:Choice>
                <mc:Fallback>
                  <w:pict>
                    <v:shape w14:anchorId="70CF3ED2" id="Rectangle : avec coins rognés en diagonale 22" o:spid="_x0000_s1026" style="position:absolute;margin-left:-79.25pt;margin-top:-103.35pt;width:213.7pt;height:198.65pt;rotation:1446890fd;z-index:251665408;visibility:visible;mso-wrap-style:square;mso-wrap-distance-left:9pt;mso-wrap-distance-top:0;mso-wrap-distance-right:9pt;mso-wrap-distance-bottom:0;mso-position-horizontal:absolute;mso-position-horizontal-relative:margin;mso-position-vertical:absolute;mso-position-vertical-relative:text;v-text-anchor:top" coordsize="2713994,252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" path="m,l1452566,,2713994,1261429r,1261428l2713994,2522857r-1452565,l,1261429,,xe" fillcolor="#1f1f1f" strokecolor="#4e6128 [1606]">
                      <v:path arrowok="t" o:connecttype="custom" o:connectlocs="1356997,0;2713994,1261429;1356997,2522857;0,1261429" o:connectangles="270,0,90,180" textboxrect="630714,630714,2083280,1892143"/>
                      <w10:wrap anchorx="margin"/>
                    </v:shape>
                  </w:pict>
                </mc:Fallback>
              </mc:AlternateContent>
            </w:r>
            <w:r w:rsidR="006F2211">
              <w:rPr>
                <w:rFonts w:ascii="Modern No. 20" w:hAnsi="Modern No. 20" w:cs="Segoe UI Semibold"/>
                <w:noProof/>
                <w:color w:val="92D050"/>
                <w:sz w:val="32"/>
                <w:szCs w:val="32"/>
                <w:u w:val="single"/>
              </w:rPr>
              <mc:AlternateContent>
                <mc:Choice Requires="wps">
                  <w:drawing>
                    <wp:anchor distT="0" distB="0" distL="114300" distR="114300" simplePos="0" relativeHeight="251662336" behindDoc="0" locked="0" layoutInCell="1" allowOverlap="1" wp14:anchorId="4AA85C0B" wp14:editId="37DFF221">
                      <wp:simplePos x="0" y="0"/>
                      <wp:positionH relativeFrom="page">
                        <wp:posOffset>-2818328</wp:posOffset>
                      </wp:positionH>
                      <wp:positionV relativeFrom="paragraph">
                        <wp:posOffset>-1288362</wp:posOffset>
                      </wp:positionV>
                      <wp:extent cx="10972800" cy="7170423"/>
                      <wp:effectExtent l="228600" t="228600" r="228600" b="240027"/>
                      <wp:wrapNone/>
                      <wp:docPr id="6" name="Parallélogramme 15"/>
                      <wp:cNvGraphicFramePr/>
                      <a:graphic xmlns:a="http://schemas.openxmlformats.org/drawingml/2006/main">
                        <a:graphicData uri="http://schemas.microsoft.com/office/word/2010/wordprocessingShape">
                          <wps:wsp>
                            <wps:cNvSpPr/>
                            <wps:spPr>
                              <a:xfrm rot="205543">
                                <a:off x="0" y="0"/>
                                <a:ext cx="10972800" cy="7170423"/>
                              </a:xfrm>
                              <a:custGeom>
                                <a:avLst>
                                  <a:gd name="f8" fmla="val 25000"/>
                                </a:avLst>
                                <a:gdLst>
                                  <a:gd name="f1" fmla="val 10800000"/>
                                  <a:gd name="f2" fmla="val 5400000"/>
                                  <a:gd name="f3" fmla="val 180"/>
                                  <a:gd name="f4" fmla="val w"/>
                                  <a:gd name="f5" fmla="val h"/>
                                  <a:gd name="f6" fmla="val ss"/>
                                  <a:gd name="f7" fmla="val 0"/>
                                  <a:gd name="f8" fmla="val 25000"/>
                                  <a:gd name="f9" fmla="+- 0 0 -360"/>
                                  <a:gd name="f10" fmla="+- 0 0 -90"/>
                                  <a:gd name="f11" fmla="+- 0 0 -180"/>
                                  <a:gd name="f12" fmla="+- 0 0 -270"/>
                                  <a:gd name="f13" fmla="abs f4"/>
                                  <a:gd name="f14" fmla="abs f5"/>
                                  <a:gd name="f15" fmla="abs f6"/>
                                  <a:gd name="f16" fmla="val f7"/>
                                  <a:gd name="f17" fmla="val f8"/>
                                  <a:gd name="f18" fmla="*/ f9 f1 1"/>
                                  <a:gd name="f19" fmla="*/ f10 f1 1"/>
                                  <a:gd name="f20" fmla="*/ f11 f1 1"/>
                                  <a:gd name="f21" fmla="*/ f12 f1 1"/>
                                  <a:gd name="f22" fmla="?: f13 f4 1"/>
                                  <a:gd name="f23" fmla="?: f14 f5 1"/>
                                  <a:gd name="f24" fmla="?: f15 f6 1"/>
                                  <a:gd name="f25" fmla="*/ 5 f17 1"/>
                                  <a:gd name="f26" fmla="*/ f18 1 f3"/>
                                  <a:gd name="f27" fmla="*/ f19 1 f3"/>
                                  <a:gd name="f28" fmla="*/ f20 1 f3"/>
                                  <a:gd name="f29" fmla="*/ f21 1 f3"/>
                                  <a:gd name="f30" fmla="*/ f22 1 21600"/>
                                  <a:gd name="f31" fmla="*/ f23 1 21600"/>
                                  <a:gd name="f32" fmla="*/ 21600 f22 1"/>
                                  <a:gd name="f33" fmla="*/ 21600 f23 1"/>
                                  <a:gd name="f34" fmla="+- f26 0 f2"/>
                                  <a:gd name="f35" fmla="+- f27 0 f2"/>
                                  <a:gd name="f36" fmla="+- f28 0 f2"/>
                                  <a:gd name="f37" fmla="+- f29 0 f2"/>
                                  <a:gd name="f38" fmla="min f31 f30"/>
                                  <a:gd name="f39" fmla="*/ f32 1 f24"/>
                                  <a:gd name="f40" fmla="*/ f33 1 f24"/>
                                  <a:gd name="f41" fmla="val f39"/>
                                  <a:gd name="f42" fmla="val f40"/>
                                  <a:gd name="f43" fmla="*/ f16 f38 1"/>
                                  <a:gd name="f44" fmla="+- f42 0 f16"/>
                                  <a:gd name="f45" fmla="+- f41 0 f16"/>
                                  <a:gd name="f46" fmla="*/ f42 f38 1"/>
                                  <a:gd name="f47" fmla="*/ f41 f38 1"/>
                                  <a:gd name="f48" fmla="*/ f44 1 2"/>
                                  <a:gd name="f49" fmla="*/ f45 1 2"/>
                                  <a:gd name="f50" fmla="min f45 f44"/>
                                  <a:gd name="f51" fmla="*/ 100000 f45 1"/>
                                  <a:gd name="f52" fmla="+- f16 f48 0"/>
                                  <a:gd name="f53" fmla="+- f16 f49 0"/>
                                  <a:gd name="f54" fmla="*/ f51 1 f50"/>
                                  <a:gd name="f55" fmla="*/ f50 f17 1"/>
                                  <a:gd name="f56" fmla="*/ f55 1 200000"/>
                                  <a:gd name="f57" fmla="*/ f55 1 100000"/>
                                  <a:gd name="f58" fmla="*/ f25 1 f54"/>
                                  <a:gd name="f59" fmla="*/ f44 f53 1"/>
                                  <a:gd name="f60" fmla="*/ f53 f38 1"/>
                                  <a:gd name="f61" fmla="*/ f52 f38 1"/>
                                  <a:gd name="f62" fmla="+- f41 0 f56"/>
                                  <a:gd name="f63" fmla="+- f41 0 f57"/>
                                  <a:gd name="f64" fmla="+- 1 f58 0"/>
                                  <a:gd name="f65" fmla="*/ f59 1 f57"/>
                                  <a:gd name="f66" fmla="*/ f57 f38 1"/>
                                  <a:gd name="f67" fmla="*/ f56 f38 1"/>
                                  <a:gd name="f68" fmla="*/ f63 1 2"/>
                                  <a:gd name="f69" fmla="*/ f64 1 12"/>
                                  <a:gd name="f70" fmla="val f65"/>
                                  <a:gd name="f71" fmla="*/ f63 f38 1"/>
                                  <a:gd name="f72" fmla="*/ f62 f38 1"/>
                                  <a:gd name="f73" fmla="+- f41 0 f68"/>
                                  <a:gd name="f74" fmla="*/ f69 f45 1"/>
                                  <a:gd name="f75" fmla="*/ f69 f44 1"/>
                                  <a:gd name="f76" fmla="+- f42 0 f70"/>
                                  <a:gd name="f77" fmla="*/ f68 f38 1"/>
                                  <a:gd name="f78" fmla="*/ f70 f38 1"/>
                                  <a:gd name="f79" fmla="+- f41 0 f74"/>
                                  <a:gd name="f80" fmla="+- f42 0 f75"/>
                                  <a:gd name="f81" fmla="*/ f74 f38 1"/>
                                  <a:gd name="f82" fmla="*/ f75 f38 1"/>
                                  <a:gd name="f83" fmla="*/ f76 f38 1"/>
                                  <a:gd name="f84" fmla="*/ f73 f38 1"/>
                                  <a:gd name="f85" fmla="*/ f79 f38 1"/>
                                  <a:gd name="f86" fmla="*/ f80 f38 1"/>
                                </a:gdLst>
                                <a:ahLst/>
                                <a:cxnLst>
                                  <a:cxn ang="3cd4">
                                    <a:pos x="hc" y="t"/>
                                  </a:cxn>
                                  <a:cxn ang="0">
                                    <a:pos x="r" y="vc"/>
                                  </a:cxn>
                                  <a:cxn ang="cd4">
                                    <a:pos x="hc" y="b"/>
                                  </a:cxn>
                                  <a:cxn ang="cd2">
                                    <a:pos x="l" y="vc"/>
                                  </a:cxn>
                                  <a:cxn ang="f34">
                                    <a:pos x="f60" y="f83"/>
                                  </a:cxn>
                                  <a:cxn ang="f34">
                                    <a:pos x="f84" y="f43"/>
                                  </a:cxn>
                                  <a:cxn ang="f35">
                                    <a:pos x="f72" y="f61"/>
                                  </a:cxn>
                                  <a:cxn ang="f36">
                                    <a:pos x="f77" y="f46"/>
                                  </a:cxn>
                                  <a:cxn ang="f36">
                                    <a:pos x="f60" y="f78"/>
                                  </a:cxn>
                                  <a:cxn ang="f37">
                                    <a:pos x="f67" y="f61"/>
                                  </a:cxn>
                                </a:cxnLst>
                                <a:rect l="f81" t="f82" r="f85" b="f86"/>
                                <a:pathLst>
                                  <a:path>
                                    <a:moveTo>
                                      <a:pt x="f43" y="f46"/>
                                    </a:moveTo>
                                    <a:lnTo>
                                      <a:pt x="f66" y="f43"/>
                                    </a:lnTo>
                                    <a:lnTo>
                                      <a:pt x="f47" y="f43"/>
                                    </a:lnTo>
                                    <a:lnTo>
                                      <a:pt x="f71" y="f46"/>
                                    </a:lnTo>
                                    <a:close/>
                                  </a:path>
                                </a:pathLst>
                              </a:custGeom>
                              <a:solidFill>
                                <a:srgbClr val="595959"/>
                              </a:solidFill>
                              <a:ln w="12701" cap="flat">
                                <a:solidFill>
                                  <a:srgbClr val="A9D18E"/>
                                </a:solidFill>
                                <a:prstDash val="solid"/>
                                <a:miter/>
                              </a:ln>
                            </wps:spPr>
                            <wps:bodyPr lIns="0" tIns="0" rIns="0" bIns="0"/>
                          </wps:wsp>
                        </a:graphicData>
                      </a:graphic>
                    </wp:anchor>
                  </w:drawing>
                </mc:Choice>
                <mc:Fallback>
                  <w:pict>
                    <v:shape w14:anchorId="16C60ABC" id="Parallélogramme 15" o:spid="_x0000_s1026" style="position:absolute;margin-left:-221.9pt;margin-top:-101.45pt;width:12in;height:564.6pt;rotation:224508fd;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10972800,7170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" path="m,7170423l1792606,r9180194,l9180194,7170423,,7170423xe" fillcolor="#595959" strokecolor="#a9d18e" strokeweight=".35281mm">
                      <v:stroke joinstyle="miter"/>
                      <v:path arrowok="t" o:connecttype="custom" o:connectlocs="5486400,0;10972800,3585212;5486400,7170423;0,3585212;5486400,-14775177;6382703,0;10076497,3585211;4590097,7170423;5486400,21945600;896303,3585211" o:connectangles="270,0,90,180,270,270,0,90,90,180" textboxrect="1661319,1085626,9311481,6084797"/>
                      <w10:wrap anchorx="page"/>
                    </v:shape>
                  </w:pict>
                </mc:Fallback>
              </mc:AlternateContent>
            </w:r>
            <w:r w:rsidR="006F2211">
              <w:rPr>
                <w:rFonts w:ascii="Modern No. 20" w:hAnsi="Modern No. 20" w:cs="Segoe UI Semibold"/>
                <w:noProof/>
                <w:color w:val="92D050"/>
                <w:sz w:val="32"/>
                <w:szCs w:val="32"/>
                <w:u w:val="single"/>
              </w:rPr>
              <mc:AlternateContent>
                <mc:Choice Requires="wps">
                  <w:drawing>
                    <wp:anchor distT="0" distB="0" distL="114300" distR="114300" simplePos="0" relativeHeight="251663360" behindDoc="0" locked="0" layoutInCell="1" allowOverlap="1" wp14:anchorId="2558B78D" wp14:editId="75BC0730">
                      <wp:simplePos x="0" y="0"/>
                      <wp:positionH relativeFrom="page">
                        <wp:posOffset>-2028623</wp:posOffset>
                      </wp:positionH>
                      <wp:positionV relativeFrom="paragraph">
                        <wp:posOffset>-1754504</wp:posOffset>
                      </wp:positionV>
                      <wp:extent cx="8763637" cy="5845173"/>
                      <wp:effectExtent l="647700" t="685800" r="589913" b="688977"/>
                      <wp:wrapNone/>
                      <wp:docPr id="7" name="Parallélogramme 13"/>
                      <wp:cNvGraphicFramePr/>
                      <a:graphic xmlns:a="http://schemas.openxmlformats.org/drawingml/2006/main">
                        <a:graphicData uri="http://schemas.microsoft.com/office/word/2010/wordprocessingShape">
                          <wps:wsp>
                            <wps:cNvSpPr/>
                            <wps:spPr>
                              <a:xfrm rot="928054">
                                <a:off x="0" y="0"/>
                                <a:ext cx="8763637" cy="5845173"/>
                              </a:xfrm>
                              <a:custGeom>
                                <a:avLst>
                                  <a:gd name="f8" fmla="val 25000"/>
                                </a:avLst>
                                <a:gdLst>
                                  <a:gd name="f1" fmla="val 10800000"/>
                                  <a:gd name="f2" fmla="val 5400000"/>
                                  <a:gd name="f3" fmla="val 180"/>
                                  <a:gd name="f4" fmla="val w"/>
                                  <a:gd name="f5" fmla="val h"/>
                                  <a:gd name="f6" fmla="val ss"/>
                                  <a:gd name="f7" fmla="val 0"/>
                                  <a:gd name="f8" fmla="val 25000"/>
                                  <a:gd name="f9" fmla="+- 0 0 -360"/>
                                  <a:gd name="f10" fmla="+- 0 0 -90"/>
                                  <a:gd name="f11" fmla="+- 0 0 -180"/>
                                  <a:gd name="f12" fmla="+- 0 0 -270"/>
                                  <a:gd name="f13" fmla="abs f4"/>
                                  <a:gd name="f14" fmla="abs f5"/>
                                  <a:gd name="f15" fmla="abs f6"/>
                                  <a:gd name="f16" fmla="val f7"/>
                                  <a:gd name="f17" fmla="val f8"/>
                                  <a:gd name="f18" fmla="*/ f9 f1 1"/>
                                  <a:gd name="f19" fmla="*/ f10 f1 1"/>
                                  <a:gd name="f20" fmla="*/ f11 f1 1"/>
                                  <a:gd name="f21" fmla="*/ f12 f1 1"/>
                                  <a:gd name="f22" fmla="?: f13 f4 1"/>
                                  <a:gd name="f23" fmla="?: f14 f5 1"/>
                                  <a:gd name="f24" fmla="?: f15 f6 1"/>
                                  <a:gd name="f25" fmla="*/ 5 f17 1"/>
                                  <a:gd name="f26" fmla="*/ f18 1 f3"/>
                                  <a:gd name="f27" fmla="*/ f19 1 f3"/>
                                  <a:gd name="f28" fmla="*/ f20 1 f3"/>
                                  <a:gd name="f29" fmla="*/ f21 1 f3"/>
                                  <a:gd name="f30" fmla="*/ f22 1 21600"/>
                                  <a:gd name="f31" fmla="*/ f23 1 21600"/>
                                  <a:gd name="f32" fmla="*/ 21600 f22 1"/>
                                  <a:gd name="f33" fmla="*/ 21600 f23 1"/>
                                  <a:gd name="f34" fmla="+- f26 0 f2"/>
                                  <a:gd name="f35" fmla="+- f27 0 f2"/>
                                  <a:gd name="f36" fmla="+- f28 0 f2"/>
                                  <a:gd name="f37" fmla="+- f29 0 f2"/>
                                  <a:gd name="f38" fmla="min f31 f30"/>
                                  <a:gd name="f39" fmla="*/ f32 1 f24"/>
                                  <a:gd name="f40" fmla="*/ f33 1 f24"/>
                                  <a:gd name="f41" fmla="val f39"/>
                                  <a:gd name="f42" fmla="val f40"/>
                                  <a:gd name="f43" fmla="*/ f16 f38 1"/>
                                  <a:gd name="f44" fmla="+- f42 0 f16"/>
                                  <a:gd name="f45" fmla="+- f41 0 f16"/>
                                  <a:gd name="f46" fmla="*/ f42 f38 1"/>
                                  <a:gd name="f47" fmla="*/ f41 f38 1"/>
                                  <a:gd name="f48" fmla="*/ f44 1 2"/>
                                  <a:gd name="f49" fmla="*/ f45 1 2"/>
                                  <a:gd name="f50" fmla="min f45 f44"/>
                                  <a:gd name="f51" fmla="*/ 100000 f45 1"/>
                                  <a:gd name="f52" fmla="+- f16 f48 0"/>
                                  <a:gd name="f53" fmla="+- f16 f49 0"/>
                                  <a:gd name="f54" fmla="*/ f51 1 f50"/>
                                  <a:gd name="f55" fmla="*/ f50 f17 1"/>
                                  <a:gd name="f56" fmla="*/ f55 1 200000"/>
                                  <a:gd name="f57" fmla="*/ f55 1 100000"/>
                                  <a:gd name="f58" fmla="*/ f25 1 f54"/>
                                  <a:gd name="f59" fmla="*/ f44 f53 1"/>
                                  <a:gd name="f60" fmla="*/ f53 f38 1"/>
                                  <a:gd name="f61" fmla="*/ f52 f38 1"/>
                                  <a:gd name="f62" fmla="+- f41 0 f56"/>
                                  <a:gd name="f63" fmla="+- f41 0 f57"/>
                                  <a:gd name="f64" fmla="+- 1 f58 0"/>
                                  <a:gd name="f65" fmla="*/ f59 1 f57"/>
                                  <a:gd name="f66" fmla="*/ f57 f38 1"/>
                                  <a:gd name="f67" fmla="*/ f56 f38 1"/>
                                  <a:gd name="f68" fmla="*/ f63 1 2"/>
                                  <a:gd name="f69" fmla="*/ f64 1 12"/>
                                  <a:gd name="f70" fmla="val f65"/>
                                  <a:gd name="f71" fmla="*/ f63 f38 1"/>
                                  <a:gd name="f72" fmla="*/ f62 f38 1"/>
                                  <a:gd name="f73" fmla="+- f41 0 f68"/>
                                  <a:gd name="f74" fmla="*/ f69 f45 1"/>
                                  <a:gd name="f75" fmla="*/ f69 f44 1"/>
                                  <a:gd name="f76" fmla="+- f42 0 f70"/>
                                  <a:gd name="f77" fmla="*/ f68 f38 1"/>
                                  <a:gd name="f78" fmla="*/ f70 f38 1"/>
                                  <a:gd name="f79" fmla="+- f41 0 f74"/>
                                  <a:gd name="f80" fmla="+- f42 0 f75"/>
                                  <a:gd name="f81" fmla="*/ f74 f38 1"/>
                                  <a:gd name="f82" fmla="*/ f75 f38 1"/>
                                  <a:gd name="f83" fmla="*/ f76 f38 1"/>
                                  <a:gd name="f84" fmla="*/ f73 f38 1"/>
                                  <a:gd name="f85" fmla="*/ f79 f38 1"/>
                                  <a:gd name="f86" fmla="*/ f80 f38 1"/>
                                </a:gdLst>
                                <a:ahLst/>
                                <a:cxnLst>
                                  <a:cxn ang="3cd4">
                                    <a:pos x="hc" y="t"/>
                                  </a:cxn>
                                  <a:cxn ang="0">
                                    <a:pos x="r" y="vc"/>
                                  </a:cxn>
                                  <a:cxn ang="cd4">
                                    <a:pos x="hc" y="b"/>
                                  </a:cxn>
                                  <a:cxn ang="cd2">
                                    <a:pos x="l" y="vc"/>
                                  </a:cxn>
                                  <a:cxn ang="f34">
                                    <a:pos x="f60" y="f83"/>
                                  </a:cxn>
                                  <a:cxn ang="f34">
                                    <a:pos x="f84" y="f43"/>
                                  </a:cxn>
                                  <a:cxn ang="f35">
                                    <a:pos x="f72" y="f61"/>
                                  </a:cxn>
                                  <a:cxn ang="f36">
                                    <a:pos x="f77" y="f46"/>
                                  </a:cxn>
                                  <a:cxn ang="f36">
                                    <a:pos x="f60" y="f78"/>
                                  </a:cxn>
                                  <a:cxn ang="f37">
                                    <a:pos x="f67" y="f61"/>
                                  </a:cxn>
                                </a:cxnLst>
                                <a:rect l="f81" t="f82" r="f85" b="f86"/>
                                <a:pathLst>
                                  <a:path>
                                    <a:moveTo>
                                      <a:pt x="f43" y="f46"/>
                                    </a:moveTo>
                                    <a:lnTo>
                                      <a:pt x="f66" y="f43"/>
                                    </a:lnTo>
                                    <a:lnTo>
                                      <a:pt x="f47" y="f43"/>
                                    </a:lnTo>
                                    <a:lnTo>
                                      <a:pt x="f71" y="f46"/>
                                    </a:lnTo>
                                    <a:close/>
                                  </a:path>
                                </a:pathLst>
                              </a:custGeom>
                              <a:solidFill>
                                <a:srgbClr val="404040"/>
                              </a:solidFill>
                              <a:ln w="12701" cap="flat">
                                <a:solidFill>
                                  <a:srgbClr val="A9D18E"/>
                                </a:solidFill>
                                <a:prstDash val="solid"/>
                                <a:miter/>
                              </a:ln>
                            </wps:spPr>
                            <wps:bodyPr lIns="0" tIns="0" rIns="0" bIns="0"/>
                          </wps:wsp>
                        </a:graphicData>
                      </a:graphic>
                    </wp:anchor>
                  </w:drawing>
                </mc:Choice>
                <mc:Fallback>
                  <w:pict>
                    <v:shape w14:anchorId="1219CE40" id="Parallélogramme 13" o:spid="_x0000_s1026" style="position:absolute;margin-left:-159.75pt;margin-top:-138.15pt;width:690.05pt;height:460.25pt;rotation:1013682fd;z-index:251663360;visibility:visible;mso-wrap-style:square;mso-wrap-distance-left:9pt;mso-wrap-distance-top:0;mso-wrap-distance-right:9pt;mso-wrap-distance-bottom:0;mso-position-horizontal:absolute;mso-position-horizontal-relative:page;mso-position-vertical:absolute;mso-position-vertical-relative:text;v-text-anchor:top" coordsize="8763637,584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" path="m,5845173l1461293,,8763637,,7302344,5845173,,5845173xe" fillcolor="#404040" strokecolor="#a9d18e" strokeweight=".35281mm">
                      <v:stroke joinstyle="miter"/>
                      <v:path arrowok="t" o:connecttype="custom" o:connectlocs="4381819,0;8763637,2922587;4381819,5845173;0,2922587;4381819,-11682101;5112465,0;8032990,2922587;3651172,5845173;4381819,17527274;730647,2922587" o:connectangles="270,0,90,180,270,270,0,90,90,180" textboxrect="1339175,893203,7424462,4951970"/>
                      <w10:wrap anchorx="page"/>
                    </v:shape>
                  </w:pict>
                </mc:Fallback>
              </mc:AlternateContent>
            </w:r>
            <w:r w:rsidR="006F2211">
              <w:rPr>
                <w:rFonts w:ascii="Modern No. 20" w:hAnsi="Modern No. 20" w:cs="Segoe UI Semibold"/>
                <w:noProof/>
                <w:color w:val="92D050"/>
                <w:sz w:val="32"/>
                <w:szCs w:val="32"/>
                <w:u w:val="single"/>
              </w:rPr>
              <mc:AlternateContent>
                <mc:Choice Requires="wps">
                  <w:drawing>
                    <wp:anchor distT="0" distB="0" distL="114300" distR="114300" simplePos="0" relativeHeight="251664384" behindDoc="0" locked="0" layoutInCell="1" allowOverlap="1" wp14:anchorId="5C3857D0" wp14:editId="6624229E">
                      <wp:simplePos x="0" y="0"/>
                      <wp:positionH relativeFrom="margin">
                        <wp:align>right</wp:align>
                      </wp:positionH>
                      <wp:positionV relativeFrom="paragraph">
                        <wp:posOffset>-3296920</wp:posOffset>
                      </wp:positionV>
                      <wp:extent cx="8763637" cy="5845173"/>
                      <wp:effectExtent l="876300" t="1085850" r="894713" b="1089027"/>
                      <wp:wrapNone/>
                      <wp:docPr id="8" name="Parallélogramme 14"/>
                      <wp:cNvGraphicFramePr/>
                      <a:graphic xmlns:a="http://schemas.openxmlformats.org/drawingml/2006/main">
                        <a:graphicData uri="http://schemas.microsoft.com/office/word/2010/wordprocessingShape">
                          <wps:wsp>
                            <wps:cNvSpPr/>
                            <wps:spPr>
                              <a:xfrm rot="1809492">
                                <a:off x="0" y="0"/>
                                <a:ext cx="8763637" cy="5845173"/>
                              </a:xfrm>
                              <a:custGeom>
                                <a:avLst>
                                  <a:gd name="f8" fmla="val 25000"/>
                                </a:avLst>
                                <a:gdLst>
                                  <a:gd name="f1" fmla="val 10800000"/>
                                  <a:gd name="f2" fmla="val 5400000"/>
                                  <a:gd name="f3" fmla="val 180"/>
                                  <a:gd name="f4" fmla="val w"/>
                                  <a:gd name="f5" fmla="val h"/>
                                  <a:gd name="f6" fmla="val ss"/>
                                  <a:gd name="f7" fmla="val 0"/>
                                  <a:gd name="f8" fmla="val 25000"/>
                                  <a:gd name="f9" fmla="+- 0 0 -360"/>
                                  <a:gd name="f10" fmla="+- 0 0 -90"/>
                                  <a:gd name="f11" fmla="+- 0 0 -180"/>
                                  <a:gd name="f12" fmla="+- 0 0 -270"/>
                                  <a:gd name="f13" fmla="abs f4"/>
                                  <a:gd name="f14" fmla="abs f5"/>
                                  <a:gd name="f15" fmla="abs f6"/>
                                  <a:gd name="f16" fmla="val f7"/>
                                  <a:gd name="f17" fmla="val f8"/>
                                  <a:gd name="f18" fmla="*/ f9 f1 1"/>
                                  <a:gd name="f19" fmla="*/ f10 f1 1"/>
                                  <a:gd name="f20" fmla="*/ f11 f1 1"/>
                                  <a:gd name="f21" fmla="*/ f12 f1 1"/>
                                  <a:gd name="f22" fmla="?: f13 f4 1"/>
                                  <a:gd name="f23" fmla="?: f14 f5 1"/>
                                  <a:gd name="f24" fmla="?: f15 f6 1"/>
                                  <a:gd name="f25" fmla="*/ 5 f17 1"/>
                                  <a:gd name="f26" fmla="*/ f18 1 f3"/>
                                  <a:gd name="f27" fmla="*/ f19 1 f3"/>
                                  <a:gd name="f28" fmla="*/ f20 1 f3"/>
                                  <a:gd name="f29" fmla="*/ f21 1 f3"/>
                                  <a:gd name="f30" fmla="*/ f22 1 21600"/>
                                  <a:gd name="f31" fmla="*/ f23 1 21600"/>
                                  <a:gd name="f32" fmla="*/ 21600 f22 1"/>
                                  <a:gd name="f33" fmla="*/ 21600 f23 1"/>
                                  <a:gd name="f34" fmla="+- f26 0 f2"/>
                                  <a:gd name="f35" fmla="+- f27 0 f2"/>
                                  <a:gd name="f36" fmla="+- f28 0 f2"/>
                                  <a:gd name="f37" fmla="+- f29 0 f2"/>
                                  <a:gd name="f38" fmla="min f31 f30"/>
                                  <a:gd name="f39" fmla="*/ f32 1 f24"/>
                                  <a:gd name="f40" fmla="*/ f33 1 f24"/>
                                  <a:gd name="f41" fmla="val f39"/>
                                  <a:gd name="f42" fmla="val f40"/>
                                  <a:gd name="f43" fmla="*/ f16 f38 1"/>
                                  <a:gd name="f44" fmla="+- f42 0 f16"/>
                                  <a:gd name="f45" fmla="+- f41 0 f16"/>
                                  <a:gd name="f46" fmla="*/ f42 f38 1"/>
                                  <a:gd name="f47" fmla="*/ f41 f38 1"/>
                                  <a:gd name="f48" fmla="*/ f44 1 2"/>
                                  <a:gd name="f49" fmla="*/ f45 1 2"/>
                                  <a:gd name="f50" fmla="min f45 f44"/>
                                  <a:gd name="f51" fmla="*/ 100000 f45 1"/>
                                  <a:gd name="f52" fmla="+- f16 f48 0"/>
                                  <a:gd name="f53" fmla="+- f16 f49 0"/>
                                  <a:gd name="f54" fmla="*/ f51 1 f50"/>
                                  <a:gd name="f55" fmla="*/ f50 f17 1"/>
                                  <a:gd name="f56" fmla="*/ f55 1 200000"/>
                                  <a:gd name="f57" fmla="*/ f55 1 100000"/>
                                  <a:gd name="f58" fmla="*/ f25 1 f54"/>
                                  <a:gd name="f59" fmla="*/ f44 f53 1"/>
                                  <a:gd name="f60" fmla="*/ f53 f38 1"/>
                                  <a:gd name="f61" fmla="*/ f52 f38 1"/>
                                  <a:gd name="f62" fmla="+- f41 0 f56"/>
                                  <a:gd name="f63" fmla="+- f41 0 f57"/>
                                  <a:gd name="f64" fmla="+- 1 f58 0"/>
                                  <a:gd name="f65" fmla="*/ f59 1 f57"/>
                                  <a:gd name="f66" fmla="*/ f57 f38 1"/>
                                  <a:gd name="f67" fmla="*/ f56 f38 1"/>
                                  <a:gd name="f68" fmla="*/ f63 1 2"/>
                                  <a:gd name="f69" fmla="*/ f64 1 12"/>
                                  <a:gd name="f70" fmla="val f65"/>
                                  <a:gd name="f71" fmla="*/ f63 f38 1"/>
                                  <a:gd name="f72" fmla="*/ f62 f38 1"/>
                                  <a:gd name="f73" fmla="+- f41 0 f68"/>
                                  <a:gd name="f74" fmla="*/ f69 f45 1"/>
                                  <a:gd name="f75" fmla="*/ f69 f44 1"/>
                                  <a:gd name="f76" fmla="+- f42 0 f70"/>
                                  <a:gd name="f77" fmla="*/ f68 f38 1"/>
                                  <a:gd name="f78" fmla="*/ f70 f38 1"/>
                                  <a:gd name="f79" fmla="+- f41 0 f74"/>
                                  <a:gd name="f80" fmla="+- f42 0 f75"/>
                                  <a:gd name="f81" fmla="*/ f74 f38 1"/>
                                  <a:gd name="f82" fmla="*/ f75 f38 1"/>
                                  <a:gd name="f83" fmla="*/ f76 f38 1"/>
                                  <a:gd name="f84" fmla="*/ f73 f38 1"/>
                                  <a:gd name="f85" fmla="*/ f79 f38 1"/>
                                  <a:gd name="f86" fmla="*/ f80 f38 1"/>
                                </a:gdLst>
                                <a:ahLst/>
                                <a:cxnLst>
                                  <a:cxn ang="3cd4">
                                    <a:pos x="hc" y="t"/>
                                  </a:cxn>
                                  <a:cxn ang="0">
                                    <a:pos x="r" y="vc"/>
                                  </a:cxn>
                                  <a:cxn ang="cd4">
                                    <a:pos x="hc" y="b"/>
                                  </a:cxn>
                                  <a:cxn ang="cd2">
                                    <a:pos x="l" y="vc"/>
                                  </a:cxn>
                                  <a:cxn ang="f34">
                                    <a:pos x="f60" y="f83"/>
                                  </a:cxn>
                                  <a:cxn ang="f34">
                                    <a:pos x="f84" y="f43"/>
                                  </a:cxn>
                                  <a:cxn ang="f35">
                                    <a:pos x="f72" y="f61"/>
                                  </a:cxn>
                                  <a:cxn ang="f36">
                                    <a:pos x="f77" y="f46"/>
                                  </a:cxn>
                                  <a:cxn ang="f36">
                                    <a:pos x="f60" y="f78"/>
                                  </a:cxn>
                                  <a:cxn ang="f37">
                                    <a:pos x="f67" y="f61"/>
                                  </a:cxn>
                                </a:cxnLst>
                                <a:rect l="f81" t="f82" r="f85" b="f86"/>
                                <a:pathLst>
                                  <a:path>
                                    <a:moveTo>
                                      <a:pt x="f43" y="f46"/>
                                    </a:moveTo>
                                    <a:lnTo>
                                      <a:pt x="f66" y="f43"/>
                                    </a:lnTo>
                                    <a:lnTo>
                                      <a:pt x="f47" y="f43"/>
                                    </a:lnTo>
                                    <a:lnTo>
                                      <a:pt x="f71" y="f46"/>
                                    </a:lnTo>
                                    <a:close/>
                                  </a:path>
                                </a:pathLst>
                              </a:custGeom>
                              <a:solidFill>
                                <a:srgbClr val="262626"/>
                              </a:solidFill>
                              <a:ln w="12701" cap="flat">
                                <a:solidFill>
                                  <a:srgbClr val="548235"/>
                                </a:solidFill>
                                <a:prstDash val="solid"/>
                                <a:miter/>
                              </a:ln>
                            </wps:spPr>
                            <wps:bodyPr lIns="0" tIns="0" rIns="0" bIns="0"/>
                          </wps:wsp>
                        </a:graphicData>
                      </a:graphic>
                      <wp14:sizeRelH relativeFrom="margin">
                        <wp14:pctWidth>0</wp14:pctWidth>
                      </wp14:sizeRelH>
                    </wp:anchor>
                  </w:drawing>
                </mc:Choice>
                <mc:Fallback>
                  <w:pict>
                    <v:shape w14:anchorId="1ABA7C89" id="Parallélogramme 14" o:spid="_x0000_s1026" style="position:absolute;margin-left:638.85pt;margin-top:-259.6pt;width:690.05pt;height:460.25pt;rotation:1976448fd;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coordsize="8763637,584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" path="m,5845173l1461293,,8763637,,7302344,5845173,,5845173xe" fillcolor="#262626" strokecolor="#548235" strokeweight=".35281mm">
                      <v:stroke joinstyle="miter"/>
                      <v:path arrowok="t" o:connecttype="custom" o:connectlocs="4381819,0;8763637,2922587;4381819,5845173;0,2922587;4381819,-11682101;5112465,0;8032990,2922587;3651172,5845173;4381819,17527274;730647,2922587" o:connectangles="270,0,90,180,270,270,0,90,90,180" textboxrect="1339175,893203,7424462,4951970"/>
                      <w10:wrap anchorx="margin"/>
                    </v:shape>
                  </w:pict>
                </mc:Fallback>
              </mc:AlternateContent>
            </w:r>
          </w:p>
          <w:p w14:paraId="47421303" w14:textId="77777777"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4CE03EB8" w14:textId="025FD347"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51D2F082" w14:textId="18180C7B"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24619900" w14:textId="0AB9622C"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4F374C72" w14:textId="685DCF66"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177C9B24" w14:textId="7E3F27A6" w:rsidR="006F2211" w:rsidRDefault="006F2211" w:rsidP="006F2211">
            <w:pPr>
              <w:jc w:val="both"/>
            </w:pPr>
            <w:r>
              <w:rPr>
                <w:rFonts w:ascii="Modern No. 20" w:hAnsi="Modern No. 20" w:cs="Segoe UI Semibold"/>
                <w:noProof/>
                <w:color w:val="92D050"/>
                <w:sz w:val="32"/>
                <w:szCs w:val="32"/>
                <w:u w:val="single"/>
              </w:rPr>
              <w:drawing>
                <wp:anchor distT="0" distB="0" distL="114300" distR="114300" simplePos="0" relativeHeight="251667456" behindDoc="0" locked="0" layoutInCell="1" allowOverlap="1" wp14:anchorId="6BDC6643" wp14:editId="6CFC8925">
                  <wp:simplePos x="0" y="0"/>
                  <wp:positionH relativeFrom="margin">
                    <wp:posOffset>2801151</wp:posOffset>
                  </wp:positionH>
                  <wp:positionV relativeFrom="paragraph">
                    <wp:posOffset>1874026</wp:posOffset>
                  </wp:positionV>
                  <wp:extent cx="1353824" cy="1098551"/>
                  <wp:effectExtent l="57150" t="76200" r="0" b="139699"/>
                  <wp:wrapThrough wrapText="bothSides">
                    <wp:wrapPolygon edited="0">
                      <wp:start x="2565" y="2620"/>
                      <wp:lineTo x="-1766" y="6807"/>
                      <wp:lineTo x="795" y="11902"/>
                      <wp:lineTo x="-1531" y="13677"/>
                      <wp:lineTo x="1190" y="19091"/>
                      <wp:lineTo x="13410" y="16371"/>
                      <wp:lineTo x="14247" y="16614"/>
                      <wp:lineTo x="18555" y="19494"/>
                      <wp:lineTo x="18875" y="20131"/>
                      <wp:lineTo x="20683" y="18750"/>
                      <wp:lineTo x="20622" y="17916"/>
                      <wp:lineTo x="20805" y="11167"/>
                      <wp:lineTo x="20645" y="10849"/>
                      <wp:lineTo x="19634" y="4570"/>
                      <wp:lineTo x="19092" y="2781"/>
                      <wp:lineTo x="14231" y="1645"/>
                      <wp:lineTo x="13197" y="2434"/>
                      <wp:lineTo x="10636" y="-2661"/>
                      <wp:lineTo x="4115" y="1437"/>
                      <wp:lineTo x="2565" y="2620"/>
                    </wp:wrapPolygon>
                  </wp:wrapThrough>
                  <wp:docPr id="9" name="Imag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38154" t="40098" r="38151" b="39440"/>
                          <a:stretch>
                            <a:fillRect/>
                          </a:stretch>
                        </pic:blipFill>
                        <pic:spPr>
                          <a:xfrm rot="1906574">
                            <a:off x="0" y="0"/>
                            <a:ext cx="1353824" cy="1098551"/>
                          </a:xfrm>
                          <a:prstGeom prst="rect">
                            <a:avLst/>
                          </a:prstGeom>
                          <a:noFill/>
                          <a:ln>
                            <a:noFill/>
                            <a:prstDash/>
                          </a:ln>
                        </pic:spPr>
                      </pic:pic>
                    </a:graphicData>
                  </a:graphic>
                </wp:anchor>
              </w:drawing>
            </w:r>
            <w:r>
              <w:rPr>
                <w:rFonts w:ascii="Modern No. 20" w:hAnsi="Modern No. 20" w:cs="Segoe UI Semibold"/>
                <w:noProof/>
                <w:color w:val="92D050"/>
                <w:sz w:val="32"/>
                <w:szCs w:val="32"/>
                <w:u w:val="single"/>
              </w:rPr>
              <w:drawing>
                <wp:anchor distT="0" distB="0" distL="114300" distR="114300" simplePos="0" relativeHeight="251668480" behindDoc="0" locked="0" layoutInCell="1" allowOverlap="1" wp14:anchorId="5B400D51" wp14:editId="434BC0AE">
                  <wp:simplePos x="0" y="0"/>
                  <wp:positionH relativeFrom="column">
                    <wp:posOffset>1532943</wp:posOffset>
                  </wp:positionH>
                  <wp:positionV relativeFrom="paragraph">
                    <wp:posOffset>321473</wp:posOffset>
                  </wp:positionV>
                  <wp:extent cx="1203963" cy="1626232"/>
                  <wp:effectExtent l="19050" t="0" r="0" b="0"/>
                  <wp:wrapTopAndBottom/>
                  <wp:docPr id="10" name="Imag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39538" t="69394" r="39383" b="324"/>
                          <a:stretch>
                            <a:fillRect/>
                          </a:stretch>
                        </pic:blipFill>
                        <pic:spPr>
                          <a:xfrm rot="19511172">
                            <a:off x="0" y="0"/>
                            <a:ext cx="1203963" cy="1626232"/>
                          </a:xfrm>
                          <a:prstGeom prst="rect">
                            <a:avLst/>
                          </a:prstGeom>
                          <a:noFill/>
                          <a:ln>
                            <a:noFill/>
                            <a:prstDash/>
                          </a:ln>
                        </pic:spPr>
                      </pic:pic>
                    </a:graphicData>
                  </a:graphic>
                </wp:anchor>
              </w:drawing>
            </w:r>
          </w:p>
          <w:p w14:paraId="225872DF" w14:textId="69A3803D"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363B90BB" w14:textId="5D6A7094"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262C26DC" w14:textId="16F1D147"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06DB7FFF" w14:textId="77777777"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2DCA0459" w14:textId="1DD7DE3F" w:rsidR="006F2211" w:rsidRDefault="006F2211" w:rsidP="006F2211">
            <w:pPr>
              <w:jc w:val="both"/>
            </w:pPr>
            <w:r>
              <w:rPr>
                <w:rFonts w:ascii="Modern No. 20" w:hAnsi="Modern No. 20" w:cs="Segoe UI Semibold"/>
                <w:noProof/>
                <w:color w:val="92D050"/>
                <w:sz w:val="32"/>
                <w:szCs w:val="32"/>
                <w:u w:val="single"/>
              </w:rPr>
              <w:drawing>
                <wp:anchor distT="0" distB="0" distL="114300" distR="114300" simplePos="0" relativeHeight="251671552" behindDoc="0" locked="0" layoutInCell="1" allowOverlap="1" wp14:anchorId="4C2BB9DD" wp14:editId="2FE049E9">
                  <wp:simplePos x="0" y="0"/>
                  <wp:positionH relativeFrom="margin">
                    <wp:posOffset>4348877</wp:posOffset>
                  </wp:positionH>
                  <wp:positionV relativeFrom="paragraph">
                    <wp:posOffset>10157</wp:posOffset>
                  </wp:positionV>
                  <wp:extent cx="1661986" cy="1590927"/>
                  <wp:effectExtent l="0" t="0" r="0" b="0"/>
                  <wp:wrapTight wrapText="bothSides">
                    <wp:wrapPolygon edited="0">
                      <wp:start x="10462" y="373"/>
                      <wp:lineTo x="5923" y="-1021"/>
                      <wp:lineTo x="2218" y="6337"/>
                      <wp:lineTo x="938" y="10263"/>
                      <wp:lineTo x="3685" y="11445"/>
                      <wp:lineTo x="2863" y="15568"/>
                      <wp:lineTo x="5368" y="18044"/>
                      <wp:lineTo x="6513" y="18537"/>
                      <wp:lineTo x="7671" y="17637"/>
                      <wp:lineTo x="15267" y="16709"/>
                      <wp:lineTo x="15362" y="16470"/>
                      <wp:lineTo x="14945" y="12094"/>
                      <wp:lineTo x="14810" y="11757"/>
                      <wp:lineTo x="15996" y="8070"/>
                      <wp:lineTo x="16468" y="6874"/>
                      <wp:lineTo x="14165" y="2526"/>
                      <wp:lineTo x="13209" y="1555"/>
                      <wp:lineTo x="10462" y="373"/>
                    </wp:wrapPolygon>
                  </wp:wrapTight>
                  <wp:docPr id="11" name="Imag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70919" t="70385"/>
                          <a:stretch>
                            <a:fillRect/>
                          </a:stretch>
                        </pic:blipFill>
                        <pic:spPr>
                          <a:xfrm rot="20256613">
                            <a:off x="0" y="0"/>
                            <a:ext cx="1661986" cy="1590927"/>
                          </a:xfrm>
                          <a:prstGeom prst="rect">
                            <a:avLst/>
                          </a:prstGeom>
                          <a:noFill/>
                          <a:ln>
                            <a:noFill/>
                            <a:prstDash/>
                          </a:ln>
                        </pic:spPr>
                      </pic:pic>
                    </a:graphicData>
                  </a:graphic>
                </wp:anchor>
              </w:drawing>
            </w:r>
          </w:p>
          <w:p w14:paraId="3A159257" w14:textId="65F6560D"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689BDC6F" w14:textId="47BD4195"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3E647D71" w14:textId="119D78AB"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302D4034" w14:textId="2366B1E2"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5304D0CC" w14:textId="6D0D4726"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7ACB0E01" w14:textId="0C41AE7F"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5AE52BC8" w14:textId="35D6DCF6"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24CD7565" w14:textId="25CA8C0B" w:rsidR="006F2211" w:rsidRDefault="006F2211" w:rsidP="006F2211">
            <w:pPr>
              <w:jc w:val="both"/>
            </w:pPr>
          </w:p>
          <w:p w14:paraId="791D6015" w14:textId="73E8BD0A" w:rsidR="006F2211" w:rsidRDefault="00E06561" w:rsidP="006F2211">
            <w:pPr>
              <w:jc w:val="both"/>
            </w:pPr>
            <w:r>
              <w:rPr>
                <w:rFonts w:ascii="Modern No. 20" w:hAnsi="Modern No. 20" w:cs="Segoe UI Semibold"/>
                <w:noProof/>
                <w:color w:val="92D050"/>
                <w:sz w:val="32"/>
                <w:szCs w:val="32"/>
                <w:u w:val="single"/>
              </w:rPr>
              <mc:AlternateContent>
                <mc:Choice Requires="wps">
                  <w:drawing>
                    <wp:anchor distT="0" distB="0" distL="114300" distR="114300" simplePos="0" relativeHeight="251673600" behindDoc="0" locked="0" layoutInCell="1" allowOverlap="1" wp14:anchorId="302CAD69" wp14:editId="41A91976">
                      <wp:simplePos x="0" y="0"/>
                      <wp:positionH relativeFrom="margin">
                        <wp:posOffset>1826895</wp:posOffset>
                      </wp:positionH>
                      <wp:positionV relativeFrom="paragraph">
                        <wp:posOffset>127635</wp:posOffset>
                      </wp:positionV>
                      <wp:extent cx="5025390" cy="1052256"/>
                      <wp:effectExtent l="0" t="19050" r="0" b="0"/>
                      <wp:wrapNone/>
                      <wp:docPr id="13" name="Zone de texte 23"/>
                      <wp:cNvGraphicFramePr/>
                      <a:graphic xmlns:a="http://schemas.openxmlformats.org/drawingml/2006/main">
                        <a:graphicData uri="http://schemas.microsoft.com/office/word/2010/wordprocessingShape">
                          <wps:wsp>
                            <wps:cNvSpPr txBox="1"/>
                            <wps:spPr>
                              <a:xfrm>
                                <a:off x="0" y="0"/>
                                <a:ext cx="5025390" cy="1052256"/>
                              </a:xfrm>
                              <a:prstGeom prst="rect">
                                <a:avLst/>
                              </a:prstGeom>
                              <a:noFill/>
                              <a:ln>
                                <a:noFill/>
                                <a:prstDash/>
                              </a:ln>
                              <a:effectLst>
                                <a:outerShdw dist="38096" dir="18900000" algn="tl">
                                  <a:srgbClr val="000000"/>
                                </a:outerShdw>
                              </a:effectLst>
                            </wps:spPr>
                            <wps:txbx>
                              <w:txbxContent>
                                <w:p w14:paraId="21863DCB" w14:textId="6D077EEE" w:rsidR="00DB63E2" w:rsidRPr="006F2211" w:rsidRDefault="00DB63E2" w:rsidP="006F2211">
                                  <w:pPr>
                                    <w:rPr>
                                      <w:rFonts w:ascii="Berlin Sans FB Demi" w:hAnsi="Berlin Sans FB Demi"/>
                                      <w:color w:val="44DC48"/>
                                      <w:sz w:val="96"/>
                                    </w:rPr>
                                  </w:pPr>
                                  <w:r>
                                    <w:rPr>
                                      <w:rFonts w:ascii="Berlin Sans FB Demi" w:hAnsi="Berlin Sans FB Demi"/>
                                      <w:color w:val="44DC48"/>
                                      <w:sz w:val="96"/>
                                    </w:rPr>
                                    <w:t>Survival Mobile</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302CAD69" id="Zone de texte 23" o:spid="_x0000_s1027" type="#_x0000_t202" style="position:absolute;left:0;text-align:left;margin-left:143.85pt;margin-top:10.05pt;width:395.7pt;height:82.8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" filled="f" stroked="f">
                      <v:shadow on="t" color="black" origin="-.5,-.5" offset=".74828mm,-.74828mm"/>
                      <v:textbox>
                        <w:txbxContent>
                          <w:p w14:paraId="21863DCB" w14:textId="6D077EEE" w:rsidR="00DB63E2" w:rsidRPr="006F2211" w:rsidRDefault="00DB63E2" w:rsidP="006F2211">
                            <w:pPr>
                              <w:rPr>
                                <w:rFonts w:ascii="Berlin Sans FB Demi" w:hAnsi="Berlin Sans FB Demi"/>
                                <w:color w:val="44DC48"/>
                                <w:sz w:val="96"/>
                              </w:rPr>
                            </w:pPr>
                            <w:r>
                              <w:rPr>
                                <w:rFonts w:ascii="Berlin Sans FB Demi" w:hAnsi="Berlin Sans FB Demi"/>
                                <w:color w:val="44DC48"/>
                                <w:sz w:val="96"/>
                              </w:rPr>
                              <w:t>Survival Mobile</w:t>
                            </w:r>
                          </w:p>
                        </w:txbxContent>
                      </v:textbox>
                      <w10:wrap anchorx="margin"/>
                    </v:shape>
                  </w:pict>
                </mc:Fallback>
              </mc:AlternateContent>
            </w:r>
          </w:p>
          <w:p w14:paraId="76FBEEE6" w14:textId="42DEAEE7" w:rsidR="006F2211" w:rsidRDefault="00E06561" w:rsidP="006F2211">
            <w:pPr>
              <w:jc w:val="both"/>
            </w:pPr>
            <w:r>
              <w:rPr>
                <w:rFonts w:ascii="Modern No. 20" w:hAnsi="Modern No. 20" w:cs="Segoe UI Semibold"/>
                <w:noProof/>
                <w:color w:val="00B050"/>
                <w:sz w:val="32"/>
                <w:szCs w:val="32"/>
                <w:u w:val="single"/>
              </w:rPr>
              <mc:AlternateContent>
                <mc:Choice Requires="wps">
                  <w:drawing>
                    <wp:anchor distT="0" distB="0" distL="114300" distR="114300" simplePos="0" relativeHeight="251674624" behindDoc="0" locked="0" layoutInCell="1" allowOverlap="1" wp14:anchorId="134ED8EE" wp14:editId="4985DB6A">
                      <wp:simplePos x="0" y="0"/>
                      <wp:positionH relativeFrom="margin">
                        <wp:posOffset>1407794</wp:posOffset>
                      </wp:positionH>
                      <wp:positionV relativeFrom="paragraph">
                        <wp:posOffset>15876</wp:posOffset>
                      </wp:positionV>
                      <wp:extent cx="5410835" cy="666750"/>
                      <wp:effectExtent l="0" t="0" r="18415" b="19050"/>
                      <wp:wrapNone/>
                      <wp:docPr id="14" name="Connecteur : en angle 24"/>
                      <wp:cNvGraphicFramePr/>
                      <a:graphic xmlns:a="http://schemas.openxmlformats.org/drawingml/2006/main">
                        <a:graphicData uri="http://schemas.microsoft.com/office/word/2010/wordprocessingShape">
                          <wps:wsp>
                            <wps:cNvCnPr/>
                            <wps:spPr>
                              <a:xfrm flipH="1">
                                <a:off x="0" y="0"/>
                                <a:ext cx="5410835" cy="666750"/>
                              </a:xfrm>
                              <a:prstGeom prst="bentConnector3">
                                <a:avLst>
                                  <a:gd name="adj1" fmla="val 11144"/>
                                </a:avLst>
                              </a:prstGeom>
                              <a:noFill/>
                              <a:ln w="19046" cap="flat">
                                <a:solidFill>
                                  <a:srgbClr val="44DC48"/>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type w14:anchorId="1D27C765"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4" o:spid="_x0000_s1026" type="#_x0000_t34" style="position:absolute;margin-left:110.85pt;margin-top:1.25pt;width:426.05pt;height:52.5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" adj="2407" strokecolor="#44dc48" strokeweight=".52906mm">
                      <w10:wrap anchorx="margin"/>
                    </v:shape>
                  </w:pict>
                </mc:Fallback>
              </mc:AlternateContent>
            </w:r>
          </w:p>
          <w:p w14:paraId="3A08F5B3" w14:textId="035A1A29"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04C6AF85" w14:textId="0FA1BB4C"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55482C79" w14:textId="732B020F"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4CDF0FC6" w14:textId="147ECCF4"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246CF566" w14:textId="666B3685" w:rsidR="006F2211" w:rsidRDefault="006B33A2"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noProof/>
                <w:color w:val="D9D9D9" w:themeColor="background1" w:themeShade="D9"/>
              </w:rPr>
              <w:drawing>
                <wp:anchor distT="0" distB="0" distL="114300" distR="114300" simplePos="0" relativeHeight="251681792" behindDoc="0" locked="0" layoutInCell="1" allowOverlap="1" wp14:anchorId="3FCF3CB1" wp14:editId="26D8E0C5">
                  <wp:simplePos x="0" y="0"/>
                  <wp:positionH relativeFrom="column">
                    <wp:posOffset>-68396</wp:posOffset>
                  </wp:positionH>
                  <wp:positionV relativeFrom="paragraph">
                    <wp:posOffset>111063</wp:posOffset>
                  </wp:positionV>
                  <wp:extent cx="619125" cy="548005"/>
                  <wp:effectExtent l="0" t="0" r="9525" b="444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ur.png"/>
                          <pic:cNvPicPr/>
                        </pic:nvPicPr>
                        <pic:blipFill>
                          <a:blip r:embed="rId12"/>
                          <a:stretch>
                            <a:fillRect/>
                          </a:stretch>
                        </pic:blipFill>
                        <pic:spPr>
                          <a:xfrm>
                            <a:off x="0" y="0"/>
                            <a:ext cx="619125" cy="548005"/>
                          </a:xfrm>
                          <a:prstGeom prst="rect">
                            <a:avLst/>
                          </a:prstGeom>
                        </pic:spPr>
                      </pic:pic>
                    </a:graphicData>
                  </a:graphic>
                  <wp14:sizeRelH relativeFrom="margin">
                    <wp14:pctWidth>0</wp14:pctWidth>
                  </wp14:sizeRelH>
                  <wp14:sizeRelV relativeFrom="margin">
                    <wp14:pctHeight>0</wp14:pctHeight>
                  </wp14:sizeRelV>
                </wp:anchor>
              </w:drawing>
            </w:r>
          </w:p>
          <w:p w14:paraId="030F1510" w14:textId="16E608DD" w:rsidR="006F2211" w:rsidRDefault="006F2211"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74A7B378" w14:textId="1924245E" w:rsidR="006F2211" w:rsidRDefault="00941668" w:rsidP="006F2211">
            <w:pPr>
              <w:jc w:val="both"/>
            </w:pPr>
            <w:r>
              <w:rPr>
                <w:rFonts w:ascii="Modern No. 20" w:hAnsi="Modern No. 20" w:cs="Segoe UI Semibold"/>
                <w:noProof/>
                <w:color w:val="92D050"/>
                <w:sz w:val="32"/>
                <w:szCs w:val="32"/>
                <w:u w:val="single"/>
              </w:rPr>
              <mc:AlternateContent>
                <mc:Choice Requires="wps">
                  <w:drawing>
                    <wp:anchor distT="0" distB="0" distL="114300" distR="114300" simplePos="0" relativeHeight="251672576" behindDoc="0" locked="0" layoutInCell="1" allowOverlap="1" wp14:anchorId="32181108" wp14:editId="79DB0029">
                      <wp:simplePos x="0" y="0"/>
                      <wp:positionH relativeFrom="page">
                        <wp:posOffset>-270388</wp:posOffset>
                      </wp:positionH>
                      <wp:positionV relativeFrom="paragraph">
                        <wp:posOffset>155042</wp:posOffset>
                      </wp:positionV>
                      <wp:extent cx="4620137" cy="776298"/>
                      <wp:effectExtent l="0" t="0" r="9525" b="24130"/>
                      <wp:wrapNone/>
                      <wp:docPr id="15" name="Connecteur : en angle 21"/>
                      <wp:cNvGraphicFramePr/>
                      <a:graphic xmlns:a="http://schemas.openxmlformats.org/drawingml/2006/main">
                        <a:graphicData uri="http://schemas.microsoft.com/office/word/2010/wordprocessingShape">
                          <wps:wsp>
                            <wps:cNvCnPr/>
                            <wps:spPr>
                              <a:xfrm>
                                <a:off x="0" y="0"/>
                                <a:ext cx="4620137" cy="776298"/>
                              </a:xfrm>
                              <a:prstGeom prst="bentConnector3">
                                <a:avLst>
                                  <a:gd name="adj1" fmla="val 19239"/>
                                </a:avLst>
                              </a:prstGeom>
                              <a:noFill/>
                              <a:ln w="19046" cap="flat">
                                <a:solidFill>
                                  <a:srgbClr val="44DC48"/>
                                </a:solidFill>
                                <a:prstDash val="solid"/>
                                <a:miter/>
                              </a:ln>
                            </wps:spPr>
                            <wps:bodyPr/>
                          </wps:wsp>
                        </a:graphicData>
                      </a:graphic>
                      <wp14:sizeRelH relativeFrom="margin">
                        <wp14:pctWidth>0</wp14:pctWidth>
                      </wp14:sizeRelH>
                      <wp14:sizeRelV relativeFrom="margin">
                        <wp14:pctHeight>0</wp14:pctHeight>
                      </wp14:sizeRelV>
                    </wp:anchor>
                  </w:drawing>
                </mc:Choice>
                <mc:Fallback>
                  <w:pict>
                    <v:shape w14:anchorId="72E8C3FF" id="Connecteur : en angle 21" o:spid="_x0000_s1026" type="#_x0000_t34" style="position:absolute;margin-left:-21.3pt;margin-top:12.2pt;width:363.8pt;height:61.1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" adj="4156" strokecolor="#44dc48" strokeweight=".52906mm">
                      <w10:wrap anchorx="page"/>
                    </v:shape>
                  </w:pict>
                </mc:Fallback>
              </mc:AlternateContent>
            </w:r>
          </w:p>
          <w:p w14:paraId="609CE653" w14:textId="29C709AB" w:rsidR="006F2211" w:rsidRDefault="006F2211" w:rsidP="006F2211">
            <w:pPr>
              <w:jc w:val="both"/>
            </w:pPr>
          </w:p>
          <w:p w14:paraId="7E3CE5ED" w14:textId="1A93E5A5" w:rsidR="006F2211" w:rsidRDefault="004A4A58"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r>
              <w:rPr>
                <w:rFonts w:ascii="Modern No. 20" w:hAnsi="Modern No. 20" w:cs="Segoe UI Semibold"/>
                <w:noProof/>
                <w:color w:val="92D050"/>
                <w:sz w:val="32"/>
                <w:szCs w:val="32"/>
                <w:u w:val="single"/>
              </w:rPr>
              <mc:AlternateContent>
                <mc:Choice Requires="wps">
                  <w:drawing>
                    <wp:anchor distT="0" distB="0" distL="114300" distR="114300" simplePos="0" relativeHeight="251670528" behindDoc="0" locked="0" layoutInCell="1" allowOverlap="1" wp14:anchorId="49D51038" wp14:editId="7DC144E9">
                      <wp:simplePos x="0" y="0"/>
                      <wp:positionH relativeFrom="margin">
                        <wp:posOffset>560070</wp:posOffset>
                      </wp:positionH>
                      <wp:positionV relativeFrom="paragraph">
                        <wp:posOffset>20320</wp:posOffset>
                      </wp:positionV>
                      <wp:extent cx="3961765" cy="505460"/>
                      <wp:effectExtent l="0" t="19050" r="0" b="8890"/>
                      <wp:wrapNone/>
                      <wp:docPr id="16" name="Zone de texte 18"/>
                      <wp:cNvGraphicFramePr/>
                      <a:graphic xmlns:a="http://schemas.openxmlformats.org/drawingml/2006/main">
                        <a:graphicData uri="http://schemas.microsoft.com/office/word/2010/wordprocessingShape">
                          <wps:wsp>
                            <wps:cNvSpPr txBox="1"/>
                            <wps:spPr>
                              <a:xfrm>
                                <a:off x="0" y="0"/>
                                <a:ext cx="3961765" cy="505460"/>
                              </a:xfrm>
                              <a:prstGeom prst="rect">
                                <a:avLst/>
                              </a:prstGeom>
                              <a:noFill/>
                              <a:ln>
                                <a:noFill/>
                                <a:prstDash/>
                              </a:ln>
                              <a:effectLst>
                                <a:outerShdw dist="38096" dir="18900000" algn="tl">
                                  <a:srgbClr val="000000"/>
                                </a:outerShdw>
                              </a:effectLst>
                            </wps:spPr>
                            <wps:txbx>
                              <w:txbxContent>
                                <w:p w14:paraId="559C8CC5" w14:textId="77777777" w:rsidR="00DB63E2" w:rsidRDefault="00DB63E2" w:rsidP="006F2211">
                                  <w:pPr>
                                    <w:rPr>
                                      <w:rFonts w:ascii="Copperplate Gothic Bold" w:hAnsi="Copperplate Gothic Bold"/>
                                      <w:color w:val="44DC48"/>
                                      <w:sz w:val="32"/>
                                      <w:szCs w:val="32"/>
                                    </w:rPr>
                                  </w:pPr>
                                  <w:r>
                                    <w:rPr>
                                      <w:rFonts w:ascii="Copperplate Gothic Bold" w:hAnsi="Copperplate Gothic Bold"/>
                                      <w:color w:val="44DC48"/>
                                      <w:sz w:val="32"/>
                                      <w:szCs w:val="32"/>
                                    </w:rPr>
                                    <w:t>Thomas NGUYEN</w:t>
                                  </w:r>
                                </w:p>
                                <w:p w14:paraId="01B5E3E8" w14:textId="258897BC" w:rsidR="00DB63E2" w:rsidRDefault="00DB63E2" w:rsidP="006F2211">
                                  <w:pPr>
                                    <w:rPr>
                                      <w:rFonts w:ascii="Copperplate Gothic Bold" w:hAnsi="Copperplate Gothic Bold"/>
                                      <w:color w:val="44DC48"/>
                                      <w:sz w:val="32"/>
                                      <w:szCs w:val="32"/>
                                    </w:rPr>
                                  </w:pPr>
                                  <w:r>
                                    <w:rPr>
                                      <w:rFonts w:ascii="Copperplate Gothic Bold" w:hAnsi="Copperplate Gothic Bold"/>
                                      <w:color w:val="44DC48"/>
                                      <w:sz w:val="32"/>
                                      <w:szCs w:val="32"/>
                                    </w:rPr>
                                    <w:t>Jérôme BEAUCOTÉ</w:t>
                                  </w:r>
                                </w:p>
                              </w:txbxContent>
                            </wps:txbx>
                            <wps:bodyPr vert="horz" wrap="square" lIns="91440" tIns="45720" rIns="91440" bIns="45720" anchor="t" anchorCtr="0" compatLnSpc="1">
                              <a:noAutofit/>
                            </wps:bodyPr>
                          </wps:wsp>
                        </a:graphicData>
                      </a:graphic>
                      <wp14:sizeRelH relativeFrom="margin">
                        <wp14:pctWidth>0</wp14:pctWidth>
                      </wp14:sizeRelH>
                      <wp14:sizeRelV relativeFrom="margin">
                        <wp14:pctHeight>0</wp14:pctHeight>
                      </wp14:sizeRelV>
                    </wp:anchor>
                  </w:drawing>
                </mc:Choice>
                <mc:Fallback>
                  <w:pict>
                    <v:shape w14:anchorId="49D51038" id="Zone de texte 18" o:spid="_x0000_s1028" type="#_x0000_t202" style="position:absolute;left:0;text-align:left;margin-left:44.1pt;margin-top:1.6pt;width:311.95pt;height:39.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" filled="f" stroked="f">
                      <v:shadow on="t" color="black" origin="-.5,-.5" offset=".74828mm,-.74828mm"/>
                      <v:textbox>
                        <w:txbxContent>
                          <w:p w14:paraId="559C8CC5" w14:textId="77777777" w:rsidR="00DB63E2" w:rsidRDefault="00DB63E2" w:rsidP="006F2211">
                            <w:pPr>
                              <w:rPr>
                                <w:rFonts w:ascii="Copperplate Gothic Bold" w:hAnsi="Copperplate Gothic Bold"/>
                                <w:color w:val="44DC48"/>
                                <w:sz w:val="32"/>
                                <w:szCs w:val="32"/>
                              </w:rPr>
                            </w:pPr>
                            <w:r>
                              <w:rPr>
                                <w:rFonts w:ascii="Copperplate Gothic Bold" w:hAnsi="Copperplate Gothic Bold"/>
                                <w:color w:val="44DC48"/>
                                <w:sz w:val="32"/>
                                <w:szCs w:val="32"/>
                              </w:rPr>
                              <w:t>Thomas NGUYEN</w:t>
                            </w:r>
                          </w:p>
                          <w:p w14:paraId="01B5E3E8" w14:textId="258897BC" w:rsidR="00DB63E2" w:rsidRDefault="00DB63E2" w:rsidP="006F2211">
                            <w:pPr>
                              <w:rPr>
                                <w:rFonts w:ascii="Copperplate Gothic Bold" w:hAnsi="Copperplate Gothic Bold"/>
                                <w:color w:val="44DC48"/>
                                <w:sz w:val="32"/>
                                <w:szCs w:val="32"/>
                              </w:rPr>
                            </w:pPr>
                            <w:r>
                              <w:rPr>
                                <w:rFonts w:ascii="Copperplate Gothic Bold" w:hAnsi="Copperplate Gothic Bold"/>
                                <w:color w:val="44DC48"/>
                                <w:sz w:val="32"/>
                                <w:szCs w:val="32"/>
                              </w:rPr>
                              <w:t>Jérôme BEAUCOTÉ</w:t>
                            </w:r>
                          </w:p>
                        </w:txbxContent>
                      </v:textbox>
                      <w10:wrap anchorx="margin"/>
                    </v:shape>
                  </w:pict>
                </mc:Fallback>
              </mc:AlternateContent>
            </w:r>
          </w:p>
          <w:p w14:paraId="2481C39F" w14:textId="4A22940E" w:rsidR="00941668" w:rsidRDefault="00941668" w:rsidP="006F2211">
            <w:pPr>
              <w:jc w:val="both"/>
              <w:rPr>
                <w:rFonts w:ascii="Modern No. 20" w:hAnsi="Modern No. 20" w:cs="Segoe UI Semibold"/>
                <w:color w:val="92D050"/>
                <w:sz w:val="32"/>
                <w:szCs w:val="32"/>
                <w:u w:val="single"/>
                <w14:shadow w14:blurRad="50749" w14:dist="37630" w14:dir="8100000" w14:sx="100000" w14:sy="100000" w14:kx="0" w14:ky="0" w14:algn="b">
                  <w14:srgbClr w14:val="000000"/>
                </w14:shadow>
              </w:rPr>
            </w:pPr>
          </w:p>
          <w:p w14:paraId="1ABB98F8" w14:textId="4B5535D0" w:rsidR="006F2211" w:rsidRDefault="006F2211" w:rsidP="006F2211">
            <w:pPr>
              <w:jc w:val="both"/>
              <w:rPr>
                <w:rFonts w:ascii="Modern No. 20" w:hAnsi="Modern No. 20" w:cs="Segoe UI Semibold"/>
                <w:color w:val="FF9900"/>
                <w:sz w:val="38"/>
                <w:szCs w:val="38"/>
                <w14:shadow w14:blurRad="50749" w14:dist="37630" w14:dir="8100000" w14:sx="100000" w14:sy="100000" w14:kx="0" w14:ky="0" w14:algn="b">
                  <w14:srgbClr w14:val="000000"/>
                </w14:shadow>
              </w:rPr>
            </w:pPr>
          </w:p>
          <w:p w14:paraId="6348716D" w14:textId="77777777" w:rsidR="00886635" w:rsidRPr="005E2EAD" w:rsidRDefault="00886635" w:rsidP="00DB63E2">
            <w:pPr>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pPr>
            <w:r w:rsidRPr="005E2EAD">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lastRenderedPageBreak/>
              <w:t>Le jeu :</w:t>
            </w:r>
          </w:p>
          <w:p w14:paraId="6D345C47" w14:textId="77777777" w:rsidR="00886635" w:rsidRPr="008D52A9" w:rsidRDefault="00886635" w:rsidP="00DB63E2">
            <w:pPr>
              <w:rPr>
                <w:rFonts w:ascii="Modern No. 20" w:hAnsi="Modern No. 20" w:cs="Segoe UI Semibold"/>
                <w:color w:val="FF9900"/>
                <w:sz w:val="38"/>
                <w:szCs w:val="38"/>
                <w14:shadow w14:blurRad="50800" w14:dist="38100" w14:dir="18900000" w14:sx="100000" w14:sy="100000" w14:kx="0" w14:ky="0" w14:algn="bl">
                  <w14:srgbClr w14:val="000000">
                    <w14:alpha w14:val="60000"/>
                  </w14:srgbClr>
                </w14:shadow>
              </w:rPr>
            </w:pPr>
          </w:p>
          <w:p w14:paraId="61403A46" w14:textId="74D7C3D1" w:rsidR="007634A7" w:rsidRDefault="00886635"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sidRPr="005E2EAD">
              <w:rPr>
                <w:rFonts w:ascii="Modern No. 20" w:eastAsia="Times New Roman" w:hAnsi="Modern No. 20" w:cs="Segoe UI Semibold"/>
                <w:color w:val="D9D9D9"/>
                <w14:shadow w14:blurRad="50749" w14:dist="37630" w14:dir="8100000" w14:sx="100000" w14:sy="100000" w14:kx="0" w14:ky="0" w14:algn="b">
                  <w14:srgbClr w14:val="000000"/>
                </w14:shadow>
              </w:rPr>
              <w:t xml:space="preserve">Le jeu sera un jeu </w:t>
            </w:r>
            <w:r w:rsidR="007634A7">
              <w:rPr>
                <w:rFonts w:ascii="Modern No. 20" w:eastAsia="Times New Roman" w:hAnsi="Modern No. 20" w:cs="Segoe UI Semibold"/>
                <w:color w:val="D9D9D9"/>
                <w14:shadow w14:blurRad="50749" w14:dist="37630" w14:dir="8100000" w14:sx="100000" w14:sy="100000" w14:kx="0" w14:ky="0" w14:algn="b">
                  <w14:srgbClr w14:val="000000"/>
                </w14:shadow>
              </w:rPr>
              <w:t xml:space="preserve">mobile (disponible sur Android et IOS) </w:t>
            </w:r>
            <w:r w:rsidRPr="005E2EAD">
              <w:rPr>
                <w:rFonts w:ascii="Modern No. 20" w:eastAsia="Times New Roman" w:hAnsi="Modern No. 20" w:cs="Segoe UI Semibold"/>
                <w:color w:val="D9D9D9"/>
                <w14:shadow w14:blurRad="50749" w14:dist="37630" w14:dir="8100000" w14:sx="100000" w14:sy="100000" w14:kx="0" w14:ky="0" w14:algn="b">
                  <w14:srgbClr w14:val="000000"/>
                </w14:shadow>
              </w:rPr>
              <w:t xml:space="preserve">de </w:t>
            </w:r>
            <w:r w:rsidR="007634A7">
              <w:rPr>
                <w:rFonts w:ascii="Modern No. 20" w:eastAsia="Times New Roman" w:hAnsi="Modern No. 20" w:cs="Segoe UI Semibold"/>
                <w:color w:val="D9D9D9"/>
                <w14:shadow w14:blurRad="50749" w14:dist="37630" w14:dir="8100000" w14:sx="100000" w14:sy="100000" w14:kx="0" w14:ky="0" w14:algn="b">
                  <w14:srgbClr w14:val="000000"/>
                </w14:shadow>
              </w:rPr>
              <w:t>survie</w:t>
            </w:r>
            <w:r w:rsidRPr="005E2EAD">
              <w:rPr>
                <w:rFonts w:ascii="Modern No. 20" w:eastAsia="Times New Roman" w:hAnsi="Modern No. 20" w:cs="Segoe UI Semibold"/>
                <w:color w:val="D9D9D9"/>
                <w14:shadow w14:blurRad="50749" w14:dist="37630" w14:dir="8100000" w14:sx="100000" w14:sy="100000" w14:kx="0" w14:ky="0" w14:algn="b">
                  <w14:srgbClr w14:val="000000"/>
                </w14:shadow>
              </w:rPr>
              <w:t xml:space="preserve">. Nous </w:t>
            </w:r>
            <w:r w:rsidR="007634A7">
              <w:rPr>
                <w:rFonts w:ascii="Modern No. 20" w:eastAsia="Times New Roman" w:hAnsi="Modern No. 20" w:cs="Segoe UI Semibold"/>
                <w:color w:val="D9D9D9"/>
                <w14:shadow w14:blurRad="50749" w14:dist="37630" w14:dir="8100000" w14:sx="100000" w14:sy="100000" w14:kx="0" w14:ky="0" w14:algn="b">
                  <w14:srgbClr w14:val="000000"/>
                </w14:shadow>
              </w:rPr>
              <w:t xml:space="preserve">incarnerons un personnage cartoon dans une arène avec plusieurs concurrents pendant 3 minutes. Celui qui mourra le moins de fois sera sacré vainqueur de la partie. Des évènements aléatoires </w:t>
            </w:r>
            <w:r w:rsidR="00576A3B">
              <w:rPr>
                <w:rFonts w:ascii="Modern No. 20" w:eastAsia="Times New Roman" w:hAnsi="Modern No. 20" w:cs="Segoe UI Semibold"/>
                <w:color w:val="D9D9D9"/>
                <w14:shadow w14:blurRad="50749" w14:dist="37630" w14:dir="8100000" w14:sx="100000" w14:sy="100000" w14:kx="0" w14:ky="0" w14:algn="b">
                  <w14:srgbClr w14:val="000000"/>
                </w14:shadow>
              </w:rPr>
              <w:t>apparaitront</w:t>
            </w:r>
            <w:r w:rsidR="007634A7">
              <w:rPr>
                <w:rFonts w:ascii="Modern No. 20" w:eastAsia="Times New Roman" w:hAnsi="Modern No. 20" w:cs="Segoe UI Semibold"/>
                <w:color w:val="D9D9D9"/>
                <w14:shadow w14:blurRad="50749" w14:dist="37630" w14:dir="8100000" w14:sx="100000" w14:sy="100000" w14:kx="0" w14:ky="0" w14:algn="b">
                  <w14:srgbClr w14:val="000000"/>
                </w14:shadow>
              </w:rPr>
              <w:t xml:space="preserve"> au cours de la partie.</w:t>
            </w:r>
          </w:p>
          <w:p w14:paraId="7EEC7C6A" w14:textId="44726FEE" w:rsidR="00886635" w:rsidRPr="005E2EAD" w:rsidRDefault="00886635"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sidRPr="005E2EAD">
              <w:rPr>
                <w:rFonts w:ascii="Modern No. 20" w:eastAsia="Times New Roman" w:hAnsi="Modern No. 20" w:cs="Segoe UI Semibold"/>
                <w:color w:val="D9D9D9"/>
                <w14:shadow w14:blurRad="50749" w14:dist="37630" w14:dir="8100000" w14:sx="100000" w14:sy="100000" w14:kx="0" w14:ky="0" w14:algn="b">
                  <w14:srgbClr w14:val="000000"/>
                </w14:shadow>
              </w:rPr>
              <w:t xml:space="preserve">L'environnement, les </w:t>
            </w:r>
            <w:r w:rsidR="00F97608" w:rsidRPr="005E2EAD">
              <w:rPr>
                <w:rFonts w:ascii="Modern No. 20" w:eastAsia="Times New Roman" w:hAnsi="Modern No. 20" w:cs="Segoe UI Semibold"/>
                <w:color w:val="D9D9D9"/>
                <w14:shadow w14:blurRad="50749" w14:dist="37630" w14:dir="8100000" w14:sx="100000" w14:sy="100000" w14:kx="0" w14:ky="0" w14:algn="b">
                  <w14:srgbClr w14:val="000000"/>
                </w14:shadow>
              </w:rPr>
              <w:t>ennemies</w:t>
            </w:r>
            <w:r w:rsidRPr="005E2EAD">
              <w:rPr>
                <w:rFonts w:ascii="Modern No. 20" w:eastAsia="Times New Roman" w:hAnsi="Modern No. 20" w:cs="Segoe UI Semibold"/>
                <w:color w:val="D9D9D9"/>
                <w14:shadow w14:blurRad="50749" w14:dist="37630" w14:dir="8100000" w14:sx="100000" w14:sy="100000" w14:kx="0" w14:ky="0" w14:algn="b">
                  <w14:srgbClr w14:val="000000"/>
                </w14:shadow>
              </w:rPr>
              <w:t xml:space="preserve"> et les </w:t>
            </w:r>
            <w:r w:rsidR="00F97608" w:rsidRPr="005E2EAD">
              <w:rPr>
                <w:rFonts w:ascii="Modern No. 20" w:eastAsia="Times New Roman" w:hAnsi="Modern No. 20" w:cs="Segoe UI Semibold"/>
                <w:color w:val="D9D9D9"/>
                <w14:shadow w14:blurRad="50749" w14:dist="37630" w14:dir="8100000" w14:sx="100000" w14:sy="100000" w14:kx="0" w14:ky="0" w14:algn="b">
                  <w14:srgbClr w14:val="000000"/>
                </w14:shadow>
              </w:rPr>
              <w:t>effets</w:t>
            </w:r>
            <w:r w:rsidRPr="005E2EAD">
              <w:rPr>
                <w:rFonts w:ascii="Modern No. 20" w:eastAsia="Times New Roman" w:hAnsi="Modern No. 20" w:cs="Segoe UI Semibold"/>
                <w:color w:val="D9D9D9"/>
                <w14:shadow w14:blurRad="50749" w14:dist="37630" w14:dir="8100000" w14:sx="100000" w14:sy="100000" w14:kx="0" w14:ky="0" w14:algn="b">
                  <w14:srgbClr w14:val="000000"/>
                </w14:shadow>
              </w:rPr>
              <w:t xml:space="preserve"> ne seront pas "réaliste" mais en "</w:t>
            </w:r>
            <w:r w:rsidR="00DA69BB">
              <w:rPr>
                <w:rFonts w:ascii="Modern No. 20" w:eastAsia="Times New Roman" w:hAnsi="Modern No. 20" w:cs="Segoe UI Semibold"/>
                <w:color w:val="D9D9D9"/>
                <w14:shadow w14:blurRad="50749" w14:dist="37630" w14:dir="8100000" w14:sx="100000" w14:sy="100000" w14:kx="0" w14:ky="0" w14:algn="b">
                  <w14:srgbClr w14:val="000000"/>
                </w14:shadow>
              </w:rPr>
              <w:t>L</w:t>
            </w:r>
            <w:r w:rsidRPr="005E2EAD">
              <w:rPr>
                <w:rFonts w:ascii="Modern No. 20" w:eastAsia="Times New Roman" w:hAnsi="Modern No. 20" w:cs="Segoe UI Semibold"/>
                <w:color w:val="D9D9D9"/>
                <w14:shadow w14:blurRad="50749" w14:dist="37630" w14:dir="8100000" w14:sx="100000" w14:sy="100000" w14:kx="0" w14:ky="0" w14:algn="b">
                  <w14:srgbClr w14:val="000000"/>
                </w14:shadow>
              </w:rPr>
              <w:t xml:space="preserve">ow </w:t>
            </w:r>
            <w:r w:rsidR="00DA69BB">
              <w:rPr>
                <w:rFonts w:ascii="Modern No. 20" w:eastAsia="Times New Roman" w:hAnsi="Modern No. 20" w:cs="Segoe UI Semibold"/>
                <w:color w:val="D9D9D9"/>
                <w14:shadow w14:blurRad="50749" w14:dist="37630" w14:dir="8100000" w14:sx="100000" w14:sy="100000" w14:kx="0" w14:ky="0" w14:algn="b">
                  <w14:srgbClr w14:val="000000"/>
                </w14:shadow>
              </w:rPr>
              <w:t>P</w:t>
            </w:r>
            <w:r w:rsidRPr="005E2EAD">
              <w:rPr>
                <w:rFonts w:ascii="Modern No. 20" w:eastAsia="Times New Roman" w:hAnsi="Modern No. 20" w:cs="Segoe UI Semibold"/>
                <w:color w:val="D9D9D9"/>
                <w14:shadow w14:blurRad="50749" w14:dist="37630" w14:dir="8100000" w14:sx="100000" w14:sy="100000" w14:kx="0" w14:ky="0" w14:algn="b">
                  <w14:srgbClr w14:val="000000"/>
                </w14:shadow>
              </w:rPr>
              <w:t>oly".</w:t>
            </w:r>
          </w:p>
          <w:p w14:paraId="6D5F5864" w14:textId="77777777" w:rsidR="00971E6C" w:rsidRDefault="00F97608"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sidRPr="005E2EAD">
              <w:rPr>
                <w:rFonts w:ascii="Modern No. 20" w:eastAsia="Times New Roman" w:hAnsi="Modern No. 20" w:cs="Segoe UI Semibold"/>
                <w:color w:val="D9D9D9"/>
                <w14:shadow w14:blurRad="50749" w14:dist="37630" w14:dir="8100000" w14:sx="100000" w14:sy="100000" w14:kx="0" w14:ky="0" w14:algn="b">
                  <w14:srgbClr w14:val="000000"/>
                </w14:shadow>
              </w:rPr>
              <w:t xml:space="preserve">Le jeu ne contient pas d’histoire. Il y aura néanmoins une progression à réaliser sous forme </w:t>
            </w:r>
            <w:r w:rsidR="00576A3B">
              <w:rPr>
                <w:rFonts w:ascii="Modern No. 20" w:eastAsia="Times New Roman" w:hAnsi="Modern No. 20" w:cs="Segoe UI Semibold"/>
                <w:color w:val="D9D9D9"/>
                <w14:shadow w14:blurRad="50749" w14:dist="37630" w14:dir="8100000" w14:sx="100000" w14:sy="100000" w14:kx="0" w14:ky="0" w14:algn="b">
                  <w14:srgbClr w14:val="000000"/>
                </w14:shadow>
              </w:rPr>
              <w:t>d’éléments à débloquer à l’aide d’une monnaie virtuelle générée par les parties :</w:t>
            </w:r>
            <w:r w:rsidR="007634A7">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p>
          <w:p w14:paraId="3A91AF44" w14:textId="7005D1E8" w:rsidR="00F97608" w:rsidRDefault="00971E6C"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r w:rsidR="007634A7">
              <w:rPr>
                <w:rFonts w:ascii="Modern No. 20" w:eastAsia="Times New Roman" w:hAnsi="Modern No. 20" w:cs="Segoe UI Semibold"/>
                <w:color w:val="D9D9D9"/>
                <w14:shadow w14:blurRad="50749" w14:dist="37630" w14:dir="8100000" w14:sx="100000" w14:sy="100000" w14:kx="0" w14:ky="0" w14:algn="b">
                  <w14:srgbClr w14:val="000000"/>
                </w14:shadow>
              </w:rPr>
              <w:t>skins</w:t>
            </w:r>
            <w:r>
              <w:rPr>
                <w:rFonts w:ascii="Modern No. 20" w:eastAsia="Times New Roman" w:hAnsi="Modern No. 20" w:cs="Segoe UI Semibold"/>
                <w:color w:val="D9D9D9"/>
                <w14:shadow w14:blurRad="50749" w14:dist="37630" w14:dir="8100000" w14:sx="100000" w14:sy="100000" w14:kx="0" w14:ky="0" w14:algn="b">
                  <w14:srgbClr w14:val="000000"/>
                </w14:shadow>
              </w:rPr>
              <w:t> – Apparence des personnages</w:t>
            </w:r>
          </w:p>
          <w:p w14:paraId="2A52A293" w14:textId="2C8BD7FA" w:rsidR="00971E6C" w:rsidRDefault="00971E6C"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Avant de lancer une partie, le joueur aura la possibilité de sélectionner l’apparence de son personnage. Au début de son aventure, le joueur ne possèdera qu’une apparence.</w:t>
            </w:r>
          </w:p>
          <w:p w14:paraId="5BBDF3B9" w14:textId="4FBE5958" w:rsidR="00971E6C" w:rsidRDefault="00971E6C"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arènes – Nouvelle arène, nouveaux décors, nouveaux défis</w:t>
            </w:r>
          </w:p>
          <w:p w14:paraId="547652BE" w14:textId="730BC618" w:rsidR="00971E6C" w:rsidRDefault="00971E6C"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xml:space="preserve">Paris les événements, certains seront génériques tandis que d’autres seront spécifique à l’arène choisie. </w:t>
            </w:r>
            <w:r w:rsidR="00A131E3">
              <w:rPr>
                <w:rFonts w:ascii="Modern No. 20" w:eastAsia="Times New Roman" w:hAnsi="Modern No. 20" w:cs="Segoe UI Semibold"/>
                <w:color w:val="D9D9D9"/>
                <w14:shadow w14:blurRad="50749" w14:dist="37630" w14:dir="8100000" w14:sx="100000" w14:sy="100000" w14:kx="0" w14:ky="0" w14:algn="b">
                  <w14:srgbClr w14:val="000000"/>
                </w14:shadow>
              </w:rPr>
              <w:t xml:space="preserve"> Avant de lancer une partie, le joueur aura la possibilité de sélectionner l’arène. Au début de son aventure, le joueur ne possèdera qu’une arène.</w:t>
            </w:r>
          </w:p>
          <w:p w14:paraId="25BB7564" w14:textId="5C97EF0B" w:rsidR="002D688B" w:rsidRPr="005E2EAD" w:rsidRDefault="002D688B"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Au cours de la partie, la difficulté augmente. L</w:t>
            </w:r>
            <w:r w:rsidR="00AD7EA8">
              <w:rPr>
                <w:rFonts w:ascii="Modern No. 20" w:eastAsia="Times New Roman" w:hAnsi="Modern No. 20" w:cs="Segoe UI Semibold"/>
                <w:color w:val="D9D9D9"/>
                <w14:shadow w14:blurRad="50749" w14:dist="37630" w14:dir="8100000" w14:sx="100000" w14:sy="100000" w14:kx="0" w14:ky="0" w14:algn="b">
                  <w14:srgbClr w14:val="000000"/>
                </w14:shadow>
              </w:rPr>
              <w:t>a</w:t>
            </w:r>
            <w:r>
              <w:rPr>
                <w:rFonts w:ascii="Modern No. 20" w:eastAsia="Times New Roman" w:hAnsi="Modern No. 20" w:cs="Segoe UI Semibold"/>
                <w:color w:val="D9D9D9"/>
                <w14:shadow w14:blurRad="50749" w14:dist="37630" w14:dir="8100000" w14:sx="100000" w14:sy="100000" w14:kx="0" w14:ky="0" w14:algn="b">
                  <w14:srgbClr w14:val="000000"/>
                </w14:shadow>
              </w:rPr>
              <w:t xml:space="preserve"> difficulté implique que les évènements seront plus rapides, plus puissant ou plus nombreux. Il sera donc plus difficile d’esquiver les obstacles.</w:t>
            </w:r>
          </w:p>
          <w:p w14:paraId="4EAF3F28" w14:textId="77777777" w:rsidR="007F45EA" w:rsidRPr="00A37ED5" w:rsidRDefault="007F45EA" w:rsidP="00DB63E2">
            <w:pPr>
              <w:rPr>
                <w:rFonts w:ascii="Modern No. 20" w:hAnsi="Modern No. 20" w:cs="Segoe UI Semibold"/>
                <w:color w:val="D9D9D9" w:themeColor="background1" w:themeShade="D9"/>
                <w14:shadow w14:blurRad="50800" w14:dist="38100" w14:dir="18900000" w14:sx="100000" w14:sy="100000" w14:kx="0" w14:ky="0" w14:algn="bl">
                  <w14:srgbClr w14:val="000000">
                    <w14:alpha w14:val="60000"/>
                  </w14:srgbClr>
                </w14:shadow>
              </w:rPr>
            </w:pPr>
          </w:p>
          <w:p w14:paraId="08FDE9A4" w14:textId="77777777" w:rsidR="00941668" w:rsidRDefault="00941668" w:rsidP="00941668">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Les boucles :</w:t>
            </w:r>
          </w:p>
          <w:p w14:paraId="12E67094" w14:textId="066EE013" w:rsidR="00DA69BB" w:rsidRDefault="00941668" w:rsidP="00941668">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Notre jeu va comporter </w:t>
            </w:r>
            <w:r w:rsidR="00DA69BB">
              <w:rPr>
                <w:rFonts w:ascii="Modern No. 20" w:hAnsi="Modern No. 20" w:cs="Segoe UI Semibold"/>
                <w:color w:val="D9D9D9"/>
                <w14:shadow w14:blurRad="50749" w14:dist="37630" w14:dir="8100000" w14:sx="100000" w14:sy="100000" w14:kx="0" w14:ky="0" w14:algn="b">
                  <w14:srgbClr w14:val="000000"/>
                </w14:shadow>
              </w:rPr>
              <w:t>une</w:t>
            </w:r>
            <w:r>
              <w:rPr>
                <w:rFonts w:ascii="Modern No. 20" w:hAnsi="Modern No. 20" w:cs="Segoe UI Semibold"/>
                <w:color w:val="D9D9D9"/>
                <w14:shadow w14:blurRad="50749" w14:dist="37630" w14:dir="8100000" w14:sx="100000" w14:sy="100000" w14:kx="0" w14:ky="0" w14:algn="b">
                  <w14:srgbClr w14:val="000000"/>
                </w14:shadow>
              </w:rPr>
              <w:t xml:space="preserve"> macro-boucle qui correspond à </w:t>
            </w:r>
            <w:r w:rsidR="00DA69BB">
              <w:rPr>
                <w:rFonts w:ascii="Modern No. 20" w:hAnsi="Modern No. 20" w:cs="Segoe UI Semibold"/>
                <w:color w:val="D9D9D9"/>
                <w14:shadow w14:blurRad="50749" w14:dist="37630" w14:dir="8100000" w14:sx="100000" w14:sy="100000" w14:kx="0" w14:ky="0" w14:algn="b">
                  <w14:srgbClr w14:val="000000"/>
                </w14:shadow>
              </w:rPr>
              <w:t>débloquer tous les skins et toutes les arènes</w:t>
            </w:r>
            <w:r w:rsidR="00576A3B">
              <w:rPr>
                <w:rFonts w:ascii="Modern No. 20" w:hAnsi="Modern No. 20" w:cs="Segoe UI Semibold"/>
                <w:color w:val="D9D9D9"/>
                <w14:shadow w14:blurRad="50749" w14:dist="37630" w14:dir="8100000" w14:sx="100000" w14:sy="100000" w14:kx="0" w14:ky="0" w14:algn="b">
                  <w14:srgbClr w14:val="000000"/>
                </w14:shadow>
              </w:rPr>
              <w:t xml:space="preserve">. </w:t>
            </w:r>
          </w:p>
          <w:p w14:paraId="0FF8E012" w14:textId="1C72514B" w:rsidR="00941668" w:rsidRDefault="00DA69BB" w:rsidP="00941668">
            <w:pPr>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Une boucle moyenne correspond à une partie et d’en finir vainqueur. </w:t>
            </w:r>
            <w:r w:rsidR="00A51BBD">
              <w:rPr>
                <w:rFonts w:ascii="Modern No. 20" w:hAnsi="Modern No. 20" w:cs="Segoe UI Semibold"/>
                <w:color w:val="D9D9D9"/>
                <w14:shadow w14:blurRad="50749" w14:dist="37630" w14:dir="8100000" w14:sx="100000" w14:sy="100000" w14:kx="0" w14:ky="0" w14:algn="b">
                  <w14:srgbClr w14:val="000000"/>
                </w14:shadow>
              </w:rPr>
              <w:t>Le joueur sera récompensé par un montant de coins (plus élevé en cas de victoire).</w:t>
            </w:r>
            <w:r w:rsidR="00941668">
              <w:rPr>
                <w:rFonts w:ascii="Modern No. 20" w:hAnsi="Modern No. 20" w:cs="Segoe UI Semibold"/>
                <w:color w:val="D9D9D9"/>
                <w14:shadow w14:blurRad="50749" w14:dist="37630" w14:dir="8100000" w14:sx="100000" w14:sy="100000" w14:kx="0" w14:ky="0" w14:algn="b">
                  <w14:srgbClr w14:val="000000"/>
                </w14:shadow>
              </w:rPr>
              <w:t xml:space="preserve"> </w:t>
            </w:r>
            <w:r w:rsidR="002B305D">
              <w:rPr>
                <w:rFonts w:ascii="Modern No. 20" w:hAnsi="Modern No. 20" w:cs="Segoe UI Semibold"/>
                <w:color w:val="D9D9D9"/>
                <w14:shadow w14:blurRad="50749" w14:dist="37630" w14:dir="8100000" w14:sx="100000" w14:sy="100000" w14:kx="0" w14:ky="0" w14:algn="b">
                  <w14:srgbClr w14:val="000000"/>
                </w14:shadow>
              </w:rPr>
              <w:t>Nous retrouverons donc une liste de micro boucle</w:t>
            </w:r>
            <w:r w:rsidR="008F705B">
              <w:rPr>
                <w:rFonts w:ascii="Modern No. 20" w:hAnsi="Modern No. 20" w:cs="Segoe UI Semibold"/>
                <w:color w:val="D9D9D9"/>
                <w14:shadow w14:blurRad="50749" w14:dist="37630" w14:dir="8100000" w14:sx="100000" w14:sy="100000" w14:kx="0" w14:ky="0" w14:algn="b">
                  <w14:srgbClr w14:val="000000"/>
                </w14:shadow>
              </w:rPr>
              <w:t xml:space="preserve"> comme suit</w:t>
            </w:r>
            <w:r w:rsidR="00941668">
              <w:rPr>
                <w:rFonts w:ascii="Modern No. 20" w:hAnsi="Modern No. 20" w:cs="Segoe UI Semibold"/>
                <w:color w:val="D9D9D9"/>
                <w14:shadow w14:blurRad="50749" w14:dist="37630" w14:dir="8100000" w14:sx="100000" w14:sy="100000" w14:kx="0" w14:ky="0" w14:algn="b">
                  <w14:srgbClr w14:val="000000"/>
                </w14:shadow>
              </w:rPr>
              <w:t> :</w:t>
            </w:r>
          </w:p>
          <w:p w14:paraId="59B8BB73" w14:textId="77777777" w:rsidR="00941668" w:rsidRDefault="00941668" w:rsidP="00941668">
            <w:pPr>
              <w:jc w:val="both"/>
              <w:rPr>
                <w:rFonts w:ascii="Modern No. 20" w:hAnsi="Modern No. 20" w:cs="Segoe UI Semibold"/>
                <w:color w:val="D9D9D9"/>
                <w14:shadow w14:blurRad="50749" w14:dist="37630" w14:dir="8100000" w14:sx="100000" w14:sy="100000" w14:kx="0" w14:ky="0" w14:algn="b">
                  <w14:srgbClr w14:val="000000"/>
                </w14:shadow>
              </w:rPr>
            </w:pPr>
          </w:p>
          <w:tbl>
            <w:tblPr>
              <w:tblW w:w="10456" w:type="dxa"/>
              <w:tblCellMar>
                <w:left w:w="10" w:type="dxa"/>
                <w:right w:w="10" w:type="dxa"/>
              </w:tblCellMar>
              <w:tblLook w:val="0000" w:firstRow="0" w:lastRow="0" w:firstColumn="0" w:lastColumn="0" w:noHBand="0" w:noVBand="0"/>
            </w:tblPr>
            <w:tblGrid>
              <w:gridCol w:w="2614"/>
              <w:gridCol w:w="2614"/>
              <w:gridCol w:w="2614"/>
              <w:gridCol w:w="2614"/>
            </w:tblGrid>
            <w:tr w:rsidR="00941668" w14:paraId="593B5CE6" w14:textId="77777777" w:rsidTr="00DB63E2">
              <w:tc>
                <w:tcPr>
                  <w:tcW w:w="2614"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14:paraId="1EFC0B5D" w14:textId="77777777" w:rsidR="00941668" w:rsidRDefault="00941668" w:rsidP="00DB63E2">
                  <w:pPr>
                    <w:framePr w:hSpace="180" w:wrap="around" w:vAnchor="text" w:hAnchor="margin" w:y="48"/>
                    <w:jc w:val="both"/>
                    <w:rPr>
                      <w:rFonts w:ascii="Modern No. 20" w:hAnsi="Modern No. 20" w:cs="Segoe UI Semibold"/>
                      <w:b/>
                      <w:color w:val="FFC000"/>
                      <w:sz w:val="28"/>
                      <w14:shadow w14:blurRad="50749" w14:dist="37630" w14:dir="8100000" w14:sx="100000" w14:sy="100000" w14:kx="0" w14:ky="0" w14:algn="b">
                        <w14:srgbClr w14:val="000000"/>
                      </w14:shadow>
                    </w:rPr>
                  </w:pPr>
                  <w:r>
                    <w:rPr>
                      <w:rFonts w:ascii="Modern No. 20" w:hAnsi="Modern No. 20" w:cs="Segoe UI Semibold"/>
                      <w:b/>
                      <w:color w:val="FFC000"/>
                      <w:sz w:val="28"/>
                      <w14:shadow w14:blurRad="50749" w14:dist="37630" w14:dir="8100000" w14:sx="100000" w14:sy="100000" w14:kx="0" w14:ky="0" w14:algn="b">
                        <w14:srgbClr w14:val="000000"/>
                      </w14:shadow>
                    </w:rPr>
                    <w:t>Micro boucle</w:t>
                  </w:r>
                </w:p>
              </w:tc>
              <w:tc>
                <w:tcPr>
                  <w:tcW w:w="2614"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14:paraId="464CA76E" w14:textId="77777777" w:rsidR="00941668" w:rsidRDefault="00941668" w:rsidP="00DB63E2">
                  <w:pPr>
                    <w:framePr w:hSpace="180" w:wrap="around" w:vAnchor="text" w:hAnchor="margin" w:y="48"/>
                    <w:jc w:val="both"/>
                    <w:rPr>
                      <w:rFonts w:ascii="Modern No. 20" w:hAnsi="Modern No. 20" w:cs="Segoe UI Semibold"/>
                      <w:b/>
                      <w:color w:val="FFC000"/>
                      <w:sz w:val="28"/>
                      <w14:shadow w14:blurRad="50749" w14:dist="37630" w14:dir="8100000" w14:sx="100000" w14:sy="100000" w14:kx="0" w14:ky="0" w14:algn="b">
                        <w14:srgbClr w14:val="000000"/>
                      </w14:shadow>
                    </w:rPr>
                  </w:pPr>
                  <w:r>
                    <w:rPr>
                      <w:rFonts w:ascii="Modern No. 20" w:hAnsi="Modern No. 20" w:cs="Segoe UI Semibold"/>
                      <w:b/>
                      <w:color w:val="FFC000"/>
                      <w:sz w:val="28"/>
                      <w14:shadow w14:blurRad="50749" w14:dist="37630" w14:dir="8100000" w14:sx="100000" w14:sy="100000" w14:kx="0" w14:ky="0" w14:algn="b">
                        <w14:srgbClr w14:val="000000"/>
                      </w14:shadow>
                    </w:rPr>
                    <w:t>Objectif</w:t>
                  </w:r>
                </w:p>
              </w:tc>
              <w:tc>
                <w:tcPr>
                  <w:tcW w:w="2614"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14:paraId="05C00D18" w14:textId="77777777" w:rsidR="00941668" w:rsidRDefault="00941668" w:rsidP="00DB63E2">
                  <w:pPr>
                    <w:framePr w:hSpace="180" w:wrap="around" w:vAnchor="text" w:hAnchor="margin" w:y="48"/>
                    <w:jc w:val="both"/>
                    <w:rPr>
                      <w:rFonts w:ascii="Modern No. 20" w:hAnsi="Modern No. 20" w:cs="Segoe UI Semibold"/>
                      <w:b/>
                      <w:color w:val="FFC000"/>
                      <w:sz w:val="28"/>
                      <w14:shadow w14:blurRad="50749" w14:dist="37630" w14:dir="8100000" w14:sx="100000" w14:sy="100000" w14:kx="0" w14:ky="0" w14:algn="b">
                        <w14:srgbClr w14:val="000000"/>
                      </w14:shadow>
                    </w:rPr>
                  </w:pPr>
                  <w:r>
                    <w:rPr>
                      <w:rFonts w:ascii="Modern No. 20" w:hAnsi="Modern No. 20" w:cs="Segoe UI Semibold"/>
                      <w:b/>
                      <w:color w:val="FFC000"/>
                      <w:sz w:val="28"/>
                      <w14:shadow w14:blurRad="50749" w14:dist="37630" w14:dir="8100000" w14:sx="100000" w14:sy="100000" w14:kx="0" w14:ky="0" w14:algn="b">
                        <w14:srgbClr w14:val="000000"/>
                      </w14:shadow>
                    </w:rPr>
                    <w:t>Challenge</w:t>
                  </w:r>
                </w:p>
              </w:tc>
              <w:tc>
                <w:tcPr>
                  <w:tcW w:w="2614" w:type="dxa"/>
                  <w:tcBorders>
                    <w:top w:val="single" w:sz="4" w:space="0" w:color="000000"/>
                    <w:left w:val="single" w:sz="4" w:space="0" w:color="000000"/>
                    <w:bottom w:val="single" w:sz="4" w:space="0" w:color="000000"/>
                    <w:right w:val="single" w:sz="4" w:space="0" w:color="000000"/>
                  </w:tcBorders>
                  <w:shd w:val="clear" w:color="auto" w:fill="404040"/>
                  <w:tcMar>
                    <w:top w:w="0" w:type="dxa"/>
                    <w:left w:w="108" w:type="dxa"/>
                    <w:bottom w:w="0" w:type="dxa"/>
                    <w:right w:w="108" w:type="dxa"/>
                  </w:tcMar>
                </w:tcPr>
                <w:p w14:paraId="33C2F4F0" w14:textId="77777777" w:rsidR="00941668" w:rsidRDefault="00941668" w:rsidP="00DB63E2">
                  <w:pPr>
                    <w:framePr w:hSpace="180" w:wrap="around" w:vAnchor="text" w:hAnchor="margin" w:y="48"/>
                    <w:jc w:val="both"/>
                    <w:rPr>
                      <w:rFonts w:ascii="Modern No. 20" w:hAnsi="Modern No. 20" w:cs="Segoe UI Semibold"/>
                      <w:b/>
                      <w:color w:val="FFC000"/>
                      <w:sz w:val="28"/>
                      <w14:shadow w14:blurRad="50749" w14:dist="37630" w14:dir="8100000" w14:sx="100000" w14:sy="100000" w14:kx="0" w14:ky="0" w14:algn="b">
                        <w14:srgbClr w14:val="000000"/>
                      </w14:shadow>
                    </w:rPr>
                  </w:pPr>
                  <w:r>
                    <w:rPr>
                      <w:rFonts w:ascii="Modern No. 20" w:hAnsi="Modern No. 20" w:cs="Segoe UI Semibold"/>
                      <w:b/>
                      <w:color w:val="FFC000"/>
                      <w:sz w:val="28"/>
                      <w14:shadow w14:blurRad="50749" w14:dist="37630" w14:dir="8100000" w14:sx="100000" w14:sy="100000" w14:kx="0" w14:ky="0" w14:algn="b">
                        <w14:srgbClr w14:val="000000"/>
                      </w14:shadow>
                    </w:rPr>
                    <w:t>Récompense</w:t>
                  </w:r>
                </w:p>
              </w:tc>
            </w:tr>
            <w:tr w:rsidR="00941668" w14:paraId="647A489C" w14:textId="77777777" w:rsidTr="00DB63E2">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7C8DB" w14:textId="5905BE7D"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Esquiver</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16994" w14:textId="347AE747"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Éviter les obstacles</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C1B73" w14:textId="161810E9"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Tenir le plus longtemps possibles sans mourir.</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05C598" w14:textId="05A7870D"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Ne pas mourir augmente les chances de victoire</w:t>
                  </w:r>
                </w:p>
              </w:tc>
            </w:tr>
            <w:tr w:rsidR="00941668" w14:paraId="14ADFBBC" w14:textId="77777777" w:rsidTr="00DB63E2">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14:paraId="42407432" w14:textId="038466FD"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Utiliser le sort Téléportation</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14:paraId="3DB66EBE" w14:textId="4165497A"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Éviter les obstacles</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14:paraId="1AC33AEE" w14:textId="7735BE7A"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Tenir le plus longtemps possibles sans mourir.</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14:paraId="4EB87003" w14:textId="53683C0B"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Ne pas mourir augmente les chances de victoire</w:t>
                  </w:r>
                </w:p>
              </w:tc>
            </w:tr>
            <w:tr w:rsidR="00941668" w14:paraId="07D7009A" w14:textId="77777777" w:rsidTr="00DB63E2">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9F0A33" w14:textId="58F850A2"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Utiliser le sort Push</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73B7D" w14:textId="3BA3276E"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Pousser les joueurs dans les obstacles ou en dehors de l’arène</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21915" w14:textId="77080F81"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Eviter de se faire pousser tout en poussant les joueurs</w:t>
                  </w:r>
                </w:p>
              </w:tc>
              <w:tc>
                <w:tcPr>
                  <w:tcW w:w="26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8F90A" w14:textId="2055AAB0"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 xml:space="preserve">En cas de </w:t>
                  </w:r>
                  <w:proofErr w:type="spellStart"/>
                  <w:r>
                    <w:rPr>
                      <w:rFonts w:ascii="Modern No. 20" w:hAnsi="Modern No. 20" w:cs="Segoe UI Semibold"/>
                      <w:color w:val="D9D9D9"/>
                      <w14:shadow w14:blurRad="50749" w14:dist="37630" w14:dir="8100000" w14:sx="100000" w14:sy="100000" w14:kx="0" w14:ky="0" w14:algn="b">
                        <w14:srgbClr w14:val="000000"/>
                      </w14:shadow>
                    </w:rPr>
                    <w:t>kill</w:t>
                  </w:r>
                  <w:proofErr w:type="spellEnd"/>
                  <w:r>
                    <w:rPr>
                      <w:rFonts w:ascii="Modern No. 20" w:hAnsi="Modern No. 20" w:cs="Segoe UI Semibold"/>
                      <w:color w:val="D9D9D9"/>
                      <w14:shadow w14:blurRad="50749" w14:dist="37630" w14:dir="8100000" w14:sx="100000" w14:sy="100000" w14:kx="0" w14:ky="0" w14:algn="b">
                        <w14:srgbClr w14:val="000000"/>
                      </w14:shadow>
                    </w:rPr>
                    <w:t xml:space="preserve">, le responsable du </w:t>
                  </w:r>
                  <w:proofErr w:type="spellStart"/>
                  <w:r>
                    <w:rPr>
                      <w:rFonts w:ascii="Modern No. 20" w:hAnsi="Modern No. 20" w:cs="Segoe UI Semibold"/>
                      <w:color w:val="D9D9D9"/>
                      <w14:shadow w14:blurRad="50749" w14:dist="37630" w14:dir="8100000" w14:sx="100000" w14:sy="100000" w14:kx="0" w14:ky="0" w14:algn="b">
                        <w14:srgbClr w14:val="000000"/>
                      </w14:shadow>
                    </w:rPr>
                    <w:t>kill</w:t>
                  </w:r>
                  <w:proofErr w:type="spellEnd"/>
                  <w:r>
                    <w:rPr>
                      <w:rFonts w:ascii="Modern No. 20" w:hAnsi="Modern No. 20" w:cs="Segoe UI Semibold"/>
                      <w:color w:val="D9D9D9"/>
                      <w14:shadow w14:blurRad="50749" w14:dist="37630" w14:dir="8100000" w14:sx="100000" w14:sy="100000" w14:kx="0" w14:ky="0" w14:algn="b">
                        <w14:srgbClr w14:val="000000"/>
                      </w14:shadow>
                    </w:rPr>
                    <w:t xml:space="preserve"> verra </w:t>
                  </w:r>
                  <w:proofErr w:type="spellStart"/>
                  <w:r>
                    <w:rPr>
                      <w:rFonts w:ascii="Modern No. 20" w:hAnsi="Modern No. 20" w:cs="Segoe UI Semibold"/>
                      <w:color w:val="D9D9D9"/>
                      <w14:shadow w14:blurRad="50749" w14:dist="37630" w14:dir="8100000" w14:sx="100000" w14:sy="100000" w14:kx="0" w14:ky="0" w14:algn="b">
                        <w14:srgbClr w14:val="000000"/>
                      </w14:shadow>
                    </w:rPr>
                    <w:t>sont</w:t>
                  </w:r>
                  <w:proofErr w:type="spellEnd"/>
                  <w:r>
                    <w:rPr>
                      <w:rFonts w:ascii="Modern No. 20" w:hAnsi="Modern No. 20" w:cs="Segoe UI Semibold"/>
                      <w:color w:val="D9D9D9"/>
                      <w14:shadow w14:blurRad="50749" w14:dist="37630" w14:dir="8100000" w14:sx="100000" w14:sy="100000" w14:kx="0" w14:ky="0" w14:algn="b">
                        <w14:srgbClr w14:val="000000"/>
                      </w14:shadow>
                    </w:rPr>
                    <w:t xml:space="preserve"> compte de mort réduit de 1</w:t>
                  </w:r>
                </w:p>
              </w:tc>
            </w:tr>
            <w:tr w:rsidR="00941668" w14:paraId="2154CF6F" w14:textId="77777777" w:rsidTr="00DB63E2">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14:paraId="5E3ED31C" w14:textId="6053E415"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Se rassembler dans des bulles de protection</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14:paraId="2B35B7BC" w14:textId="250347FA"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Échapper à la mort</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14:paraId="46D6639D" w14:textId="244831E8"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Se trouver dans la bulle avant l’explosion</w:t>
                  </w:r>
                </w:p>
              </w:tc>
              <w:tc>
                <w:tcPr>
                  <w:tcW w:w="2614" w:type="dxa"/>
                  <w:tcBorders>
                    <w:top w:val="single" w:sz="4" w:space="0" w:color="000000"/>
                    <w:left w:val="single" w:sz="4" w:space="0" w:color="000000"/>
                    <w:bottom w:val="single" w:sz="4" w:space="0" w:color="000000"/>
                    <w:right w:val="single" w:sz="4" w:space="0" w:color="000000"/>
                  </w:tcBorders>
                  <w:shd w:val="clear" w:color="auto" w:fill="595959"/>
                  <w:tcMar>
                    <w:top w:w="0" w:type="dxa"/>
                    <w:left w:w="108" w:type="dxa"/>
                    <w:bottom w:w="0" w:type="dxa"/>
                    <w:right w:w="108" w:type="dxa"/>
                  </w:tcMar>
                </w:tcPr>
                <w:p w14:paraId="29B86058" w14:textId="068132DA" w:rsidR="00941668" w:rsidRDefault="004A4A58" w:rsidP="00DB63E2">
                  <w:pPr>
                    <w:framePr w:hSpace="180" w:wrap="around" w:vAnchor="text" w:hAnchor="margin" w:y="48"/>
                    <w:jc w:val="both"/>
                    <w:rPr>
                      <w:rFonts w:ascii="Modern No. 20" w:hAnsi="Modern No. 20" w:cs="Segoe UI Semibold"/>
                      <w:color w:val="D9D9D9"/>
                      <w14:shadow w14:blurRad="50749" w14:dist="37630" w14:dir="8100000" w14:sx="100000" w14:sy="100000" w14:kx="0" w14:ky="0" w14:algn="b">
                        <w14:srgbClr w14:val="000000"/>
                      </w14:shadow>
                    </w:rPr>
                  </w:pPr>
                  <w:r>
                    <w:rPr>
                      <w:rFonts w:ascii="Modern No. 20" w:hAnsi="Modern No. 20" w:cs="Segoe UI Semibold"/>
                      <w:color w:val="D9D9D9"/>
                      <w14:shadow w14:blurRad="50749" w14:dist="37630" w14:dir="8100000" w14:sx="100000" w14:sy="100000" w14:kx="0" w14:ky="0" w14:algn="b">
                        <w14:srgbClr w14:val="000000"/>
                      </w14:shadow>
                    </w:rPr>
                    <w:t>Le joueur ne meurt pas</w:t>
                  </w:r>
                </w:p>
              </w:tc>
            </w:tr>
          </w:tbl>
          <w:p w14:paraId="1A450FCC" w14:textId="77777777" w:rsidR="001B59CD" w:rsidRPr="008D52A9" w:rsidRDefault="001B59CD" w:rsidP="00DB63E2">
            <w:pPr>
              <w:rPr>
                <w:rFonts w:ascii="Modern No. 20" w:hAnsi="Modern No. 20" w:cs="Segoe UI Semibold"/>
                <w:color w:val="FF9900"/>
                <w:sz w:val="38"/>
                <w:szCs w:val="38"/>
                <w14:shadow w14:blurRad="50800" w14:dist="38100" w14:dir="18900000" w14:sx="100000" w14:sy="100000" w14:kx="0" w14:ky="0" w14:algn="bl">
                  <w14:srgbClr w14:val="000000">
                    <w14:alpha w14:val="60000"/>
                  </w14:srgbClr>
                </w14:shadow>
              </w:rPr>
            </w:pPr>
          </w:p>
          <w:p w14:paraId="0C514BE1" w14:textId="77777777" w:rsidR="00886635" w:rsidRPr="005E2EAD" w:rsidRDefault="00886635" w:rsidP="00DB63E2">
            <w:pPr>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pPr>
            <w:r w:rsidRPr="005E2EAD">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t>Les actions :</w:t>
            </w:r>
          </w:p>
          <w:p w14:paraId="25D89BFB" w14:textId="77777777" w:rsidR="00886635" w:rsidRPr="006F2211" w:rsidRDefault="00886635"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6D507133" w14:textId="4AE7570A" w:rsidR="00886635" w:rsidRDefault="00886635" w:rsidP="00DA69BB">
            <w:pPr>
              <w:rPr>
                <w:rFonts w:ascii="Modern No. 20" w:eastAsia="Times New Roman" w:hAnsi="Modern No. 20" w:cs="Segoe UI Semibold"/>
                <w:color w:val="D9D9D9"/>
                <w14:shadow w14:blurRad="50749" w14:dist="37630" w14:dir="8100000" w14:sx="100000" w14:sy="100000" w14:kx="0" w14:ky="0" w14:algn="b">
                  <w14:srgbClr w14:val="000000"/>
                </w14:shadow>
              </w:rPr>
            </w:pPr>
            <w:r w:rsidRPr="006F2211">
              <w:rPr>
                <w:rFonts w:ascii="Modern No. 20" w:eastAsia="Times New Roman" w:hAnsi="Modern No. 20" w:cs="Segoe UI Semibold"/>
                <w:color w:val="D9D9D9"/>
                <w14:shadow w14:blurRad="50749" w14:dist="37630" w14:dir="8100000" w14:sx="100000" w14:sy="100000" w14:kx="0" w14:ky="0" w14:algn="b">
                  <w14:srgbClr w14:val="000000"/>
                </w14:shadow>
              </w:rPr>
              <w:t>-</w:t>
            </w:r>
            <w:r w:rsidR="00DA69BB">
              <w:rPr>
                <w:rFonts w:ascii="Modern No. 20" w:eastAsia="Times New Roman" w:hAnsi="Modern No. 20" w:cs="Segoe UI Semibold"/>
                <w:color w:val="D9D9D9"/>
                <w14:shadow w14:blurRad="50749" w14:dist="37630" w14:dir="8100000" w14:sx="100000" w14:sy="100000" w14:kx="0" w14:ky="0" w14:algn="b">
                  <w14:srgbClr w14:val="000000"/>
                </w14:shadow>
              </w:rPr>
              <w:t xml:space="preserve"> Se déplacer </w:t>
            </w:r>
          </w:p>
          <w:p w14:paraId="7CAD6F7A" w14:textId="330466C5" w:rsidR="00DA69BB" w:rsidRDefault="00DA69BB" w:rsidP="00DA69BB">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Pousser un joueur</w:t>
            </w:r>
          </w:p>
          <w:p w14:paraId="30E6AC3F" w14:textId="74D461D3" w:rsidR="00DA69BB" w:rsidRPr="006F2211" w:rsidRDefault="00DA69BB" w:rsidP="00DA69BB">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Se téléporter</w:t>
            </w:r>
          </w:p>
          <w:p w14:paraId="758EBBD2" w14:textId="2B08B67E" w:rsidR="00886635" w:rsidRDefault="00886635"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40DA52BA" w14:textId="313E03F1" w:rsidR="007F45EA" w:rsidRPr="006F2211" w:rsidRDefault="00886635" w:rsidP="001D50C1">
            <w:pPr>
              <w:rPr>
                <w:rFonts w:ascii="Modern No. 20" w:eastAsia="Times New Roman" w:hAnsi="Modern No. 20" w:cs="Segoe UI Semibold"/>
                <w:color w:val="D9D9D9"/>
                <w14:shadow w14:blurRad="50749" w14:dist="37630" w14:dir="8100000" w14:sx="100000" w14:sy="100000" w14:kx="0" w14:ky="0" w14:algn="b">
                  <w14:srgbClr w14:val="000000"/>
                </w14:shadow>
              </w:rPr>
            </w:pP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Les </w:t>
            </w:r>
            <w:r w:rsidR="001D50C1"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contrôles </w:t>
            </w:r>
            <w:r w:rsidR="00DA69BB">
              <w:rPr>
                <w:rFonts w:ascii="Modern No. 20" w:eastAsia="Times New Roman" w:hAnsi="Modern No. 20" w:cs="Segoe UI Semibold"/>
                <w:color w:val="D9D9D9"/>
                <w14:shadow w14:blurRad="50749" w14:dist="37630" w14:dir="8100000" w14:sx="100000" w14:sy="100000" w14:kx="0" w14:ky="0" w14:algn="b">
                  <w14:srgbClr w14:val="000000"/>
                </w14:shadow>
              </w:rPr>
              <w:t>sur mobile</w:t>
            </w:r>
            <w:r w:rsidR="004607F7">
              <w:rPr>
                <w:rFonts w:ascii="Modern No. 20" w:eastAsia="Times New Roman" w:hAnsi="Modern No. 20" w:cs="Segoe UI Semibold"/>
                <w:color w:val="D9D9D9"/>
                <w14:shadow w14:blurRad="50749" w14:dist="37630" w14:dir="8100000" w14:sx="100000" w14:sy="100000" w14:kx="0" w14:ky="0" w14:algn="b">
                  <w14:srgbClr w14:val="000000"/>
                </w14:shadow>
              </w:rPr>
              <w:t> :</w:t>
            </w:r>
          </w:p>
          <w:p w14:paraId="53D9C1FC" w14:textId="63F3BAD5" w:rsidR="007F45EA" w:rsidRPr="006F2211" w:rsidRDefault="007F45EA" w:rsidP="007F45EA">
            <w:pPr>
              <w:pStyle w:val="Paragraphedeliste"/>
              <w:rPr>
                <w:rFonts w:ascii="Modern No. 20" w:eastAsia="Times New Roman" w:hAnsi="Modern No. 20" w:cs="Segoe UI Semibold"/>
                <w:color w:val="D9D9D9"/>
                <w14:shadow w14:blurRad="50749" w14:dist="37630" w14:dir="8100000" w14:sx="100000" w14:sy="100000" w14:kx="0" w14:ky="0" w14:algn="b">
                  <w14:srgbClr w14:val="000000"/>
                </w14:shadow>
              </w:rPr>
            </w:pPr>
          </w:p>
          <w:p w14:paraId="229B120D" w14:textId="7EE699F3" w:rsidR="00A6530F" w:rsidRPr="005E2EAD" w:rsidRDefault="007F45EA" w:rsidP="00DA69BB">
            <w:pPr>
              <w:pStyle w:val="Paragraphedeliste"/>
              <w:numPr>
                <w:ilvl w:val="0"/>
                <w:numId w:val="3"/>
              </w:numPr>
              <w:rPr>
                <w:rFonts w:ascii="Modern No. 20" w:eastAsia="Times New Roman" w:hAnsi="Modern No. 20" w:cs="Segoe UI Semibold"/>
                <w:color w:val="D9D9D9"/>
                <w14:shadow w14:blurRad="50749" w14:dist="37630" w14:dir="8100000" w14:sx="100000" w14:sy="100000" w14:kx="0" w14:ky="0" w14:algn="b">
                  <w14:srgbClr w14:val="000000"/>
                </w14:shadow>
              </w:rPr>
            </w:pPr>
            <w:r w:rsidRPr="006F2211">
              <w:rPr>
                <w:rFonts w:ascii="Modern No. 20" w:eastAsia="Times New Roman" w:hAnsi="Modern No. 20" w:cs="Segoe UI Semibold"/>
                <w:color w:val="D9D9D9"/>
                <w14:shadow w14:blurRad="50749" w14:dist="37630" w14:dir="8100000" w14:sx="100000" w14:sy="100000" w14:kx="0" w14:ky="0" w14:algn="b">
                  <w14:srgbClr w14:val="000000"/>
                </w14:shadow>
              </w:rPr>
              <w:t>Les contrôles se feront par la gestuelle du joueur</w:t>
            </w:r>
            <w:r w:rsidR="00DA69BB">
              <w:rPr>
                <w:rFonts w:ascii="Modern No. 20" w:eastAsia="Times New Roman" w:hAnsi="Modern No. 20" w:cs="Segoe UI Semibold"/>
                <w:color w:val="D9D9D9"/>
                <w14:shadow w14:blurRad="50749" w14:dist="37630" w14:dir="8100000" w14:sx="100000" w14:sy="100000" w14:kx="0" w14:ky="0" w14:algn="b">
                  <w14:srgbClr w14:val="000000"/>
                </w14:shadow>
              </w:rPr>
              <w:t>.</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Il est envisagé </w:t>
            </w:r>
            <w:r w:rsidR="00DA69BB">
              <w:rPr>
                <w:rFonts w:ascii="Modern No. 20" w:eastAsia="Times New Roman" w:hAnsi="Modern No. 20" w:cs="Segoe UI Semibold"/>
                <w:color w:val="D9D9D9"/>
                <w14:shadow w14:blurRad="50749" w14:dist="37630" w14:dir="8100000" w14:sx="100000" w14:sy="100000" w14:kx="0" w14:ky="0" w14:algn="b">
                  <w14:srgbClr w14:val="000000"/>
                </w14:shadow>
              </w:rPr>
              <w:t>d’utiliser un joystick pour se déplacer.</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p>
          <w:p w14:paraId="0AD8B766" w14:textId="62981190" w:rsidR="00A6530F" w:rsidRPr="005E2EAD" w:rsidRDefault="00A6530F" w:rsidP="00A6530F">
            <w:pPr>
              <w:pStyle w:val="Paragraphedeliste"/>
              <w:numPr>
                <w:ilvl w:val="0"/>
                <w:numId w:val="3"/>
              </w:numPr>
              <w:rPr>
                <w:rFonts w:ascii="Modern No. 20" w:eastAsia="Times New Roman" w:hAnsi="Modern No. 20" w:cs="Segoe UI Semibold"/>
                <w:color w:val="D9D9D9"/>
                <w14:shadow w14:blurRad="50749" w14:dist="37630" w14:dir="8100000" w14:sx="100000" w14:sy="100000" w14:kx="0" w14:ky="0" w14:algn="b">
                  <w14:srgbClr w14:val="000000"/>
                </w14:shadow>
              </w:rPr>
            </w:pPr>
            <w:r w:rsidRPr="005E2EAD">
              <w:rPr>
                <w:rFonts w:ascii="Modern No. 20" w:eastAsia="Times New Roman" w:hAnsi="Modern No. 20" w:cs="Segoe UI Semibold"/>
                <w:color w:val="D9D9D9"/>
                <w14:shadow w14:blurRad="50749" w14:dist="37630" w14:dir="8100000" w14:sx="100000" w14:sy="100000" w14:kx="0" w14:ky="0" w14:algn="b">
                  <w14:srgbClr w14:val="000000"/>
                </w14:shadow>
              </w:rPr>
              <w:t>Les sorts seront utilisables par</w:t>
            </w:r>
            <w:r w:rsidR="00DA69BB">
              <w:rPr>
                <w:rFonts w:ascii="Modern No. 20" w:eastAsia="Times New Roman" w:hAnsi="Modern No. 20" w:cs="Segoe UI Semibold"/>
                <w:color w:val="D9D9D9"/>
                <w14:shadow w14:blurRad="50749" w14:dist="37630" w14:dir="8100000" w14:sx="100000" w14:sy="100000" w14:kx="0" w14:ky="0" w14:algn="b">
                  <w14:srgbClr w14:val="000000"/>
                </w14:shadow>
              </w:rPr>
              <w:t xml:space="preserve"> des boutons sur l’écran</w:t>
            </w:r>
            <w:r w:rsidRPr="005E2EAD">
              <w:rPr>
                <w:rFonts w:ascii="Modern No. 20" w:eastAsia="Times New Roman" w:hAnsi="Modern No. 20" w:cs="Segoe UI Semibold"/>
                <w:color w:val="D9D9D9"/>
                <w14:shadow w14:blurRad="50749" w14:dist="37630" w14:dir="8100000" w14:sx="100000" w14:sy="100000" w14:kx="0" w14:ky="0" w14:algn="b">
                  <w14:srgbClr w14:val="000000"/>
                </w14:shadow>
              </w:rPr>
              <w:t>. Chaque sort sera identifié par un</w:t>
            </w:r>
            <w:r w:rsidR="00DA69BB">
              <w:rPr>
                <w:rFonts w:ascii="Modern No. 20" w:eastAsia="Times New Roman" w:hAnsi="Modern No. 20" w:cs="Segoe UI Semibold"/>
                <w:color w:val="D9D9D9"/>
                <w14:shadow w14:blurRad="50749" w14:dist="37630" w14:dir="8100000" w14:sx="100000" w14:sy="100000" w14:kx="0" w14:ky="0" w14:algn="b">
                  <w14:srgbClr w14:val="000000"/>
                </w14:shadow>
              </w:rPr>
              <w:t>e icône</w:t>
            </w:r>
            <w:r w:rsidRPr="005E2EAD">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p>
          <w:p w14:paraId="35BD0FB4" w14:textId="2CA2BB40" w:rsidR="00886635" w:rsidRDefault="00886635" w:rsidP="00DB63E2">
            <w:pPr>
              <w:rPr>
                <w:rFonts w:ascii="Modern No. 20" w:hAnsi="Modern No. 20" w:cs="Segoe UI Semibold"/>
                <w:color w:val="FF9900"/>
                <w:sz w:val="38"/>
                <w:szCs w:val="38"/>
                <w14:shadow w14:blurRad="50800" w14:dist="38100" w14:dir="18900000" w14:sx="100000" w14:sy="100000" w14:kx="0" w14:ky="0" w14:algn="bl">
                  <w14:srgbClr w14:val="000000">
                    <w14:alpha w14:val="60000"/>
                  </w14:srgbClr>
                </w14:shadow>
              </w:rPr>
            </w:pPr>
          </w:p>
          <w:p w14:paraId="79F649C2" w14:textId="78788A90" w:rsidR="00576A59" w:rsidRDefault="00576A59" w:rsidP="00DB63E2">
            <w:pPr>
              <w:rPr>
                <w:rFonts w:ascii="Modern No. 20" w:hAnsi="Modern No. 20" w:cs="Segoe UI Semibold"/>
                <w:color w:val="FF9900"/>
                <w:sz w:val="38"/>
                <w:szCs w:val="38"/>
                <w14:shadow w14:blurRad="50800" w14:dist="38100" w14:dir="18900000" w14:sx="100000" w14:sy="100000" w14:kx="0" w14:ky="0" w14:algn="bl">
                  <w14:srgbClr w14:val="000000">
                    <w14:alpha w14:val="60000"/>
                  </w14:srgbClr>
                </w14:shadow>
              </w:rPr>
            </w:pPr>
          </w:p>
          <w:p w14:paraId="4368B684" w14:textId="77777777" w:rsidR="00576A59" w:rsidRPr="008D52A9" w:rsidRDefault="00576A59" w:rsidP="00DB63E2">
            <w:pPr>
              <w:rPr>
                <w:rFonts w:ascii="Modern No. 20" w:hAnsi="Modern No. 20" w:cs="Segoe UI Semibold"/>
                <w:color w:val="FF9900"/>
                <w:sz w:val="38"/>
                <w:szCs w:val="38"/>
                <w14:shadow w14:blurRad="50800" w14:dist="38100" w14:dir="18900000" w14:sx="100000" w14:sy="100000" w14:kx="0" w14:ky="0" w14:algn="bl">
                  <w14:srgbClr w14:val="000000">
                    <w14:alpha w14:val="60000"/>
                  </w14:srgbClr>
                </w14:shadow>
              </w:rPr>
            </w:pPr>
          </w:p>
          <w:p w14:paraId="31104F39" w14:textId="01DC55F6" w:rsidR="00886635" w:rsidRPr="005E2EAD" w:rsidRDefault="00886635" w:rsidP="00DB63E2">
            <w:pPr>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pPr>
            <w:r w:rsidRPr="005E2EAD">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t>Les sor</w:t>
            </w:r>
            <w:r w:rsidR="005E0120" w:rsidRPr="005E2EAD">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t>t</w:t>
            </w:r>
            <w:r w:rsidRPr="005E2EAD">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t>s :</w:t>
            </w:r>
          </w:p>
          <w:bookmarkEnd w:id="0"/>
          <w:p w14:paraId="59BC0796" w14:textId="5916F592" w:rsidR="00886635" w:rsidRPr="006F2211" w:rsidRDefault="00886635"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1D7BE314" w14:textId="315BCF90" w:rsidR="00886635" w:rsidRDefault="00886635"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bookmarkStart w:id="1" w:name="_Hlk502167431"/>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Le joueur disposera de </w:t>
            </w:r>
            <w:r w:rsidR="00576A59">
              <w:rPr>
                <w:rFonts w:ascii="Modern No. 20" w:eastAsia="Times New Roman" w:hAnsi="Modern No. 20" w:cs="Segoe UI Semibold"/>
                <w:color w:val="D9D9D9"/>
                <w14:shadow w14:blurRad="50749" w14:dist="37630" w14:dir="8100000" w14:sx="100000" w14:sy="100000" w14:kx="0" w14:ky="0" w14:algn="b">
                  <w14:srgbClr w14:val="000000"/>
                </w14:shadow>
              </w:rPr>
              <w:t xml:space="preserve">2 </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sorts :</w:t>
            </w:r>
          </w:p>
          <w:p w14:paraId="2A36A367" w14:textId="77777777" w:rsidR="00576A59" w:rsidRPr="006F2211" w:rsidRDefault="00576A59"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34C34B16" w14:textId="49FAE527" w:rsidR="00886635" w:rsidRDefault="00886635"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sidRPr="006F2211">
              <w:rPr>
                <w:rFonts w:ascii="Modern No. 20" w:eastAsia="Times New Roman" w:hAnsi="Modern No. 20" w:cs="Segoe UI Semibold"/>
                <w:color w:val="D9D9D9"/>
                <w14:shadow w14:blurRad="50749" w14:dist="37630" w14:dir="8100000" w14:sx="100000" w14:sy="100000" w14:kx="0" w14:ky="0" w14:algn="b">
                  <w14:srgbClr w14:val="000000"/>
                </w14:shadow>
              </w:rPr>
              <w:tab/>
              <w:t xml:space="preserve">- </w:t>
            </w:r>
            <w:r w:rsidR="00576A59">
              <w:rPr>
                <w:rFonts w:ascii="Modern No. 20" w:eastAsia="Times New Roman" w:hAnsi="Modern No. 20" w:cs="Segoe UI Semibold"/>
                <w:color w:val="D9D9D9"/>
                <w14:shadow w14:blurRad="50749" w14:dist="37630" w14:dir="8100000" w14:sx="100000" w14:sy="100000" w14:kx="0" w14:ky="0" w14:algn="b">
                  <w14:srgbClr w14:val="000000"/>
                </w14:shadow>
              </w:rPr>
              <w:t>Téléportation</w:t>
            </w:r>
            <w:r w:rsidR="00576A59"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Utilisé </w:t>
            </w:r>
            <w:r w:rsidR="005E0120"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pour </w:t>
            </w:r>
            <w:r w:rsidR="00576A59">
              <w:rPr>
                <w:rFonts w:ascii="Modern No. 20" w:eastAsia="Times New Roman" w:hAnsi="Modern No. 20" w:cs="Segoe UI Semibold"/>
                <w:color w:val="D9D9D9"/>
                <w14:shadow w14:blurRad="50749" w14:dist="37630" w14:dir="8100000" w14:sx="100000" w14:sy="100000" w14:kx="0" w14:ky="0" w14:algn="b">
                  <w14:srgbClr w14:val="000000"/>
                </w14:shadow>
              </w:rPr>
              <w:t>se téléporter à une autre position. Celle-ci sera identifiable par une sphère placée dans l’arène. Une fois téléporté, le prochain point de téléportation sera l’ancienne position du joueur. Temps de rechargement avant réutilisation : 10s.</w:t>
            </w:r>
          </w:p>
          <w:p w14:paraId="76E39B20" w14:textId="77777777" w:rsidR="00576A59" w:rsidRPr="006F2211" w:rsidRDefault="00576A59"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6409AA66" w14:textId="2C4520C3" w:rsidR="00886635" w:rsidRPr="006F2211" w:rsidRDefault="00886635" w:rsidP="00576A59">
            <w:pPr>
              <w:rPr>
                <w:rFonts w:ascii="Modern No. 20" w:eastAsia="Times New Roman" w:hAnsi="Modern No. 20" w:cs="Segoe UI Semibold"/>
                <w:color w:val="D9D9D9"/>
                <w14:shadow w14:blurRad="50749" w14:dist="37630" w14:dir="8100000" w14:sx="100000" w14:sy="100000" w14:kx="0" w14:ky="0" w14:algn="b">
                  <w14:srgbClr w14:val="000000"/>
                </w14:shadow>
              </w:rPr>
            </w:pPr>
            <w:r w:rsidRPr="006F2211">
              <w:rPr>
                <w:rFonts w:ascii="Modern No. 20" w:eastAsia="Times New Roman" w:hAnsi="Modern No. 20" w:cs="Segoe UI Semibold"/>
                <w:color w:val="D9D9D9"/>
                <w14:shadow w14:blurRad="50749" w14:dist="37630" w14:dir="8100000" w14:sx="100000" w14:sy="100000" w14:kx="0" w14:ky="0" w14:algn="b">
                  <w14:srgbClr w14:val="000000"/>
                </w14:shadow>
              </w:rPr>
              <w:tab/>
              <w:t xml:space="preserve">- </w:t>
            </w:r>
            <w:r w:rsidR="00576A59">
              <w:rPr>
                <w:rFonts w:ascii="Modern No. 20" w:eastAsia="Times New Roman" w:hAnsi="Modern No. 20" w:cs="Segoe UI Semibold"/>
                <w:color w:val="D9D9D9"/>
                <w14:shadow w14:blurRad="50749" w14:dist="37630" w14:dir="8100000" w14:sx="100000" w14:sy="100000" w14:kx="0" w14:ky="0" w14:algn="b">
                  <w14:srgbClr w14:val="000000"/>
                </w14:shadow>
              </w:rPr>
              <w:t>Push</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 Permet </w:t>
            </w:r>
            <w:r w:rsidR="005E0120"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de </w:t>
            </w:r>
            <w:r w:rsidR="00576A59">
              <w:rPr>
                <w:rFonts w:ascii="Modern No. 20" w:eastAsia="Times New Roman" w:hAnsi="Modern No. 20" w:cs="Segoe UI Semibold"/>
                <w:color w:val="D9D9D9"/>
                <w14:shadow w14:blurRad="50749" w14:dist="37630" w14:dir="8100000" w14:sx="100000" w14:sy="100000" w14:kx="0" w14:ky="0" w14:algn="b">
                  <w14:srgbClr w14:val="000000"/>
                </w14:shadow>
              </w:rPr>
              <w:t>pousser les joueurs placés devant notre personnage lors de l’activation.</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r w:rsidR="00576A59">
              <w:rPr>
                <w:rFonts w:ascii="Modern No. 20" w:eastAsia="Times New Roman" w:hAnsi="Modern No. 20" w:cs="Segoe UI Semibold"/>
                <w:color w:val="D9D9D9"/>
                <w14:shadow w14:blurRad="50749" w14:dist="37630" w14:dir="8100000" w14:sx="100000" w14:sy="100000" w14:kx="0" w14:ky="0" w14:algn="b">
                  <w14:srgbClr w14:val="000000"/>
                </w14:shadow>
              </w:rPr>
              <w:t xml:space="preserve"> Temps de rechargement avant réutilisation : 3s.</w:t>
            </w:r>
          </w:p>
          <w:p w14:paraId="61DAE68A" w14:textId="5C71A1DF" w:rsidR="00886635" w:rsidRPr="00A37ED5" w:rsidRDefault="00114792" w:rsidP="00DB63E2">
            <w:pPr>
              <w:rPr>
                <w:rFonts w:ascii="Modern No. 20" w:hAnsi="Modern No. 20" w:cs="Segoe UI Semibold"/>
                <w:color w:val="D9D9D9" w:themeColor="background1" w:themeShade="D9"/>
                <w14:shadow w14:blurRad="50800" w14:dist="38100" w14:dir="18900000" w14:sx="100000" w14:sy="100000" w14:kx="0" w14:ky="0" w14:algn="bl">
                  <w14:srgbClr w14:val="000000">
                    <w14:alpha w14:val="60000"/>
                  </w14:srgbClr>
                </w14:shadow>
              </w:rPr>
            </w:pPr>
            <w:r>
              <w:rPr>
                <w:rFonts w:ascii="Modern No. 20" w:hAnsi="Modern No. 20" w:cs="Segoe UI Semibold"/>
                <w:noProof/>
                <w:color w:val="4472C4"/>
              </w:rPr>
              <w:drawing>
                <wp:anchor distT="0" distB="0" distL="114300" distR="114300" simplePos="0" relativeHeight="251678720" behindDoc="0" locked="0" layoutInCell="1" allowOverlap="1" wp14:anchorId="222365C6" wp14:editId="19610E42">
                  <wp:simplePos x="0" y="0"/>
                  <wp:positionH relativeFrom="column">
                    <wp:posOffset>-65405</wp:posOffset>
                  </wp:positionH>
                  <wp:positionV relativeFrom="paragraph">
                    <wp:posOffset>181671</wp:posOffset>
                  </wp:positionV>
                  <wp:extent cx="427990" cy="427990"/>
                  <wp:effectExtent l="0" t="0" r="0" b="0"/>
                  <wp:wrapTight wrapText="bothSides">
                    <wp:wrapPolygon edited="0">
                      <wp:start x="8653" y="0"/>
                      <wp:lineTo x="0" y="2884"/>
                      <wp:lineTo x="0" y="10576"/>
                      <wp:lineTo x="3846" y="20190"/>
                      <wp:lineTo x="8653" y="20190"/>
                      <wp:lineTo x="9614" y="19228"/>
                      <wp:lineTo x="20190" y="15383"/>
                      <wp:lineTo x="20190" y="1923"/>
                      <wp:lineTo x="13460" y="0"/>
                      <wp:lineTo x="8653" y="0"/>
                    </wp:wrapPolygon>
                  </wp:wrapTight>
                  <wp:docPr id="21"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7990" cy="427990"/>
                          </a:xfrm>
                          <a:prstGeom prst="rect">
                            <a:avLst/>
                          </a:prstGeom>
                          <a:noFill/>
                          <a:ln>
                            <a:noFill/>
                            <a:prstDash/>
                          </a:ln>
                        </pic:spPr>
                      </pic:pic>
                    </a:graphicData>
                  </a:graphic>
                </wp:anchor>
              </w:drawing>
            </w:r>
          </w:p>
          <w:p w14:paraId="4B549503" w14:textId="77777777" w:rsidR="00114792" w:rsidRDefault="00114792" w:rsidP="00DB63E2">
            <w:pPr>
              <w:rPr>
                <w:rFonts w:ascii="Modern No. 20" w:hAnsi="Modern No. 20" w:cs="Segoe UI Semibold"/>
                <w:color w:val="4472C4"/>
                <w14:shadow w14:blurRad="50749" w14:dist="37630" w14:dir="8100000" w14:sx="100000" w14:sy="100000" w14:kx="0" w14:ky="0" w14:algn="b">
                  <w14:srgbClr w14:val="000000"/>
                </w14:shadow>
              </w:rPr>
            </w:pPr>
          </w:p>
          <w:p w14:paraId="25CB3405" w14:textId="0EB065CD" w:rsidR="00886635" w:rsidRPr="00A37ED5" w:rsidRDefault="00886635" w:rsidP="00DB63E2">
            <w:pPr>
              <w:rPr>
                <w:rFonts w:ascii="Modern No. 20" w:hAnsi="Modern No. 20" w:cs="Segoe UI Semibold"/>
                <w:color w:val="8DB3E2" w:themeColor="text2" w:themeTint="66"/>
                <w14:shadow w14:blurRad="50800" w14:dist="38100" w14:dir="18900000" w14:sx="100000" w14:sy="100000" w14:kx="0" w14:ky="0" w14:algn="bl">
                  <w14:srgbClr w14:val="000000">
                    <w14:alpha w14:val="60000"/>
                  </w14:srgbClr>
                </w14:shadow>
              </w:rPr>
            </w:pPr>
            <w:r w:rsidRPr="006F2211">
              <w:rPr>
                <w:rFonts w:ascii="Modern No. 20" w:hAnsi="Modern No. 20" w:cs="Segoe UI Semibold"/>
                <w:color w:val="4472C4"/>
                <w14:shadow w14:blurRad="50749" w14:dist="37630" w14:dir="8100000" w14:sx="100000" w14:sy="100000" w14:kx="0" w14:ky="0" w14:algn="b">
                  <w14:srgbClr w14:val="000000"/>
                </w14:shadow>
              </w:rPr>
              <w:t xml:space="preserve">Les sorts ont </w:t>
            </w:r>
            <w:r w:rsidR="000A14C4" w:rsidRPr="006F2211">
              <w:rPr>
                <w:rFonts w:ascii="Modern No. 20" w:hAnsi="Modern No. 20" w:cs="Segoe UI Semibold"/>
                <w:color w:val="4472C4"/>
                <w14:shadow w14:blurRad="50749" w14:dist="37630" w14:dir="8100000" w14:sx="100000" w14:sy="100000" w14:kx="0" w14:ky="0" w14:algn="b">
                  <w14:srgbClr w14:val="000000"/>
                </w14:shadow>
              </w:rPr>
              <w:t>pour objectifs de dynamiser le jeu</w:t>
            </w:r>
            <w:r w:rsidRPr="006F2211">
              <w:rPr>
                <w:rFonts w:ascii="Modern No. 20" w:hAnsi="Modern No. 20" w:cs="Segoe UI Semibold"/>
                <w:color w:val="4472C4"/>
                <w14:shadow w14:blurRad="50749" w14:dist="37630" w14:dir="8100000" w14:sx="100000" w14:sy="100000" w14:kx="0" w14:ky="0" w14:algn="b">
                  <w14:srgbClr w14:val="000000"/>
                </w14:shadow>
              </w:rPr>
              <w:t xml:space="preserve"> afin de diversifier le gameplay</w:t>
            </w:r>
            <w:r w:rsidR="000A14C4" w:rsidRPr="006F2211">
              <w:rPr>
                <w:rFonts w:ascii="Modern No. 20" w:hAnsi="Modern No. 20" w:cs="Segoe UI Semibold"/>
                <w:color w:val="4472C4"/>
                <w14:shadow w14:blurRad="50749" w14:dist="37630" w14:dir="8100000" w14:sx="100000" w14:sy="100000" w14:kx="0" w14:ky="0" w14:algn="b">
                  <w14:srgbClr w14:val="000000"/>
                </w14:shadow>
              </w:rPr>
              <w:t>.</w:t>
            </w:r>
          </w:p>
          <w:p w14:paraId="6BBFE8FA" w14:textId="272DC913" w:rsidR="00941668" w:rsidRPr="008D52A9" w:rsidRDefault="00941668" w:rsidP="00DB63E2">
            <w:pPr>
              <w:rPr>
                <w:rFonts w:ascii="Modern No. 20" w:hAnsi="Modern No. 20" w:cs="Segoe UI Semibold"/>
                <w:color w:val="FF9900"/>
                <w:sz w:val="38"/>
                <w:szCs w:val="38"/>
                <w14:shadow w14:blurRad="50800" w14:dist="38100" w14:dir="18900000" w14:sx="100000" w14:sy="100000" w14:kx="0" w14:ky="0" w14:algn="bl">
                  <w14:srgbClr w14:val="000000">
                    <w14:alpha w14:val="60000"/>
                  </w14:srgbClr>
                </w14:shadow>
              </w:rPr>
            </w:pPr>
          </w:p>
          <w:p w14:paraId="2F13D2ED" w14:textId="558ED199" w:rsidR="00886635" w:rsidRPr="005E2EAD" w:rsidRDefault="00886635" w:rsidP="00DB63E2">
            <w:pPr>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pPr>
            <w:r w:rsidRPr="005E2EAD">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t xml:space="preserve">Les </w:t>
            </w:r>
            <w:r w:rsidR="00576A59">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t>évènements</w:t>
            </w:r>
            <w:r w:rsidRPr="005E2EAD">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t xml:space="preserve"> :</w:t>
            </w:r>
          </w:p>
          <w:p w14:paraId="216759BA" w14:textId="77777777" w:rsidR="005E0120" w:rsidRPr="006F2211" w:rsidRDefault="005E0120"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58509F66" w14:textId="35C13A75" w:rsidR="005E0120" w:rsidRDefault="00886635" w:rsidP="005E0120">
            <w:pPr>
              <w:rPr>
                <w:rFonts w:ascii="Modern No. 20" w:eastAsia="Times New Roman" w:hAnsi="Modern No. 20" w:cs="Segoe UI Semibold"/>
                <w:color w:val="D9D9D9"/>
                <w14:shadow w14:blurRad="50749" w14:dist="37630" w14:dir="8100000" w14:sx="100000" w14:sy="100000" w14:kx="0" w14:ky="0" w14:algn="b">
                  <w14:srgbClr w14:val="000000"/>
                </w14:shadow>
              </w:rPr>
            </w:pP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Les </w:t>
            </w:r>
            <w:r w:rsidR="00576A59">
              <w:rPr>
                <w:rFonts w:ascii="Modern No. 20" w:eastAsia="Times New Roman" w:hAnsi="Modern No. 20" w:cs="Segoe UI Semibold"/>
                <w:color w:val="D9D9D9"/>
                <w14:shadow w14:blurRad="50749" w14:dist="37630" w14:dir="8100000" w14:sx="100000" w14:sy="100000" w14:kx="0" w14:ky="0" w14:algn="b">
                  <w14:srgbClr w14:val="000000"/>
                </w14:shadow>
              </w:rPr>
              <w:t>événements communs</w:t>
            </w:r>
            <w:r w:rsidR="00D939CD">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w:t>
            </w:r>
            <w:r w:rsidR="005E0120"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p>
          <w:p w14:paraId="6EEC62D0" w14:textId="7D97AC5C" w:rsidR="000B2421" w:rsidRDefault="000B2421" w:rsidP="005E0120">
            <w:pPr>
              <w:rPr>
                <w:rFonts w:ascii="Modern No. 20" w:eastAsia="Times New Roman" w:hAnsi="Modern No. 20" w:cs="Segoe UI Semibold"/>
                <w:color w:val="D9D9D9"/>
                <w14:shadow w14:blurRad="50749" w14:dist="37630" w14:dir="8100000" w14:sx="100000" w14:sy="100000" w14:kx="0" w14:ky="0" w14:algn="b">
                  <w14:srgbClr w14:val="000000"/>
                </w14:shadow>
              </w:rPr>
            </w:pPr>
          </w:p>
          <w:tbl>
            <w:tblPr>
              <w:tblStyle w:val="Grilledutableau"/>
              <w:tblW w:w="0" w:type="auto"/>
              <w:tblLook w:val="04A0" w:firstRow="1" w:lastRow="0" w:firstColumn="1" w:lastColumn="0" w:noHBand="0" w:noVBand="1"/>
            </w:tblPr>
            <w:tblGrid>
              <w:gridCol w:w="3343"/>
              <w:gridCol w:w="3785"/>
              <w:gridCol w:w="3055"/>
            </w:tblGrid>
            <w:tr w:rsidR="00576A59" w14:paraId="394EFB65" w14:textId="38C8E3FB" w:rsidTr="002D77E1">
              <w:trPr>
                <w:trHeight w:val="293"/>
              </w:trPr>
              <w:tc>
                <w:tcPr>
                  <w:tcW w:w="3343" w:type="dxa"/>
                </w:tcPr>
                <w:p w14:paraId="58FE4EE7" w14:textId="77777777" w:rsidR="00576A59" w:rsidRPr="006F2211" w:rsidRDefault="00576A59" w:rsidP="00DB63E2">
                  <w:pPr>
                    <w:framePr w:hSpace="180" w:wrap="around" w:vAnchor="text" w:hAnchor="margin" w:y="48"/>
                    <w:suppressAutoHyphens/>
                    <w:autoSpaceDN w:val="0"/>
                    <w:jc w:val="both"/>
                    <w:textAlignment w:val="baseline"/>
                    <w:rPr>
                      <w:rFonts w:ascii="Modern No. 20" w:eastAsia="Times New Roman" w:hAnsi="Modern No. 20" w:cs="Segoe UI Semibold"/>
                      <w:b/>
                      <w:color w:val="FFC000"/>
                      <w:sz w:val="28"/>
                      <w14:shadow w14:blurRad="50749" w14:dist="37630" w14:dir="8100000" w14:sx="100000" w14:sy="100000" w14:kx="0" w14:ky="0" w14:algn="b">
                        <w14:srgbClr w14:val="000000"/>
                      </w14:shadow>
                    </w:rPr>
                  </w:pPr>
                  <w:r w:rsidRPr="006F2211">
                    <w:rPr>
                      <w:rFonts w:ascii="Modern No. 20" w:eastAsia="Times New Roman" w:hAnsi="Modern No. 20" w:cs="Segoe UI Semibold"/>
                      <w:b/>
                      <w:color w:val="FFC000"/>
                      <w:sz w:val="28"/>
                      <w14:shadow w14:blurRad="50749" w14:dist="37630" w14:dir="8100000" w14:sx="100000" w14:sy="100000" w14:kx="0" w14:ky="0" w14:algn="b">
                        <w14:srgbClr w14:val="000000"/>
                      </w14:shadow>
                    </w:rPr>
                    <w:t>Nom</w:t>
                  </w:r>
                </w:p>
              </w:tc>
              <w:tc>
                <w:tcPr>
                  <w:tcW w:w="3785" w:type="dxa"/>
                </w:tcPr>
                <w:p w14:paraId="2F25E390" w14:textId="545C2D1E" w:rsidR="00576A59" w:rsidRPr="006F2211" w:rsidRDefault="00576A59" w:rsidP="00DB63E2">
                  <w:pPr>
                    <w:framePr w:hSpace="180" w:wrap="around" w:vAnchor="text" w:hAnchor="margin" w:y="48"/>
                    <w:suppressAutoHyphens/>
                    <w:autoSpaceDN w:val="0"/>
                    <w:jc w:val="both"/>
                    <w:textAlignment w:val="baseline"/>
                    <w:rPr>
                      <w:rFonts w:ascii="Modern No. 20" w:eastAsia="Times New Roman" w:hAnsi="Modern No. 20" w:cs="Segoe UI Semibold"/>
                      <w:b/>
                      <w:color w:val="FFC000"/>
                      <w:sz w:val="28"/>
                      <w14:shadow w14:blurRad="50749" w14:dist="37630" w14:dir="8100000" w14:sx="100000" w14:sy="100000" w14:kx="0" w14:ky="0" w14:algn="b">
                        <w14:srgbClr w14:val="000000"/>
                      </w14:shadow>
                    </w:rPr>
                  </w:pPr>
                  <w:r>
                    <w:rPr>
                      <w:rFonts w:ascii="Modern No. 20" w:eastAsia="Times New Roman" w:hAnsi="Modern No. 20" w:cs="Segoe UI Semibold"/>
                      <w:b/>
                      <w:color w:val="FFC000"/>
                      <w:sz w:val="28"/>
                      <w14:shadow w14:blurRad="50749" w14:dist="37630" w14:dir="8100000" w14:sx="100000" w14:sy="100000" w14:kx="0" w14:ky="0" w14:algn="b">
                        <w14:srgbClr w14:val="000000"/>
                      </w14:shadow>
                    </w:rPr>
                    <w:t>Durée</w:t>
                  </w:r>
                </w:p>
              </w:tc>
              <w:tc>
                <w:tcPr>
                  <w:tcW w:w="3055" w:type="dxa"/>
                </w:tcPr>
                <w:p w14:paraId="0DDEDEBE" w14:textId="70804DDA" w:rsidR="00576A59" w:rsidRDefault="00576A59" w:rsidP="00DB63E2">
                  <w:pPr>
                    <w:framePr w:hSpace="180" w:wrap="around" w:vAnchor="text" w:hAnchor="margin" w:y="48"/>
                    <w:suppressAutoHyphens/>
                    <w:autoSpaceDN w:val="0"/>
                    <w:jc w:val="both"/>
                    <w:textAlignment w:val="baseline"/>
                    <w:rPr>
                      <w:rFonts w:ascii="Modern No. 20" w:eastAsia="Times New Roman" w:hAnsi="Modern No. 20" w:cs="Segoe UI Semibold"/>
                      <w:b/>
                      <w:color w:val="FFC000"/>
                      <w:sz w:val="28"/>
                      <w14:shadow w14:blurRad="50749" w14:dist="37630" w14:dir="8100000" w14:sx="100000" w14:sy="100000" w14:kx="0" w14:ky="0" w14:algn="b">
                        <w14:srgbClr w14:val="000000"/>
                      </w14:shadow>
                    </w:rPr>
                  </w:pPr>
                  <w:r>
                    <w:rPr>
                      <w:rFonts w:ascii="Modern No. 20" w:eastAsia="Times New Roman" w:hAnsi="Modern No. 20" w:cs="Segoe UI Semibold"/>
                      <w:b/>
                      <w:color w:val="FFC000"/>
                      <w:sz w:val="28"/>
                      <w14:shadow w14:blurRad="50749" w14:dist="37630" w14:dir="8100000" w14:sx="100000" w14:sy="100000" w14:kx="0" w14:ky="0" w14:algn="b">
                        <w14:srgbClr w14:val="000000"/>
                      </w14:shadow>
                    </w:rPr>
                    <w:t xml:space="preserve">Effet                                  </w:t>
                  </w:r>
                </w:p>
              </w:tc>
            </w:tr>
            <w:tr w:rsidR="00576A59" w14:paraId="3918E9F8" w14:textId="3A13C83C" w:rsidTr="002D77E1">
              <w:trPr>
                <w:trHeight w:val="287"/>
              </w:trPr>
              <w:tc>
                <w:tcPr>
                  <w:tcW w:w="3343" w:type="dxa"/>
                </w:tcPr>
                <w:p w14:paraId="260F2889" w14:textId="53B4D735" w:rsidR="00576A59" w:rsidRPr="002E66E6" w:rsidRDefault="00576A59"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Vortex</w:t>
                  </w:r>
                </w:p>
              </w:tc>
              <w:tc>
                <w:tcPr>
                  <w:tcW w:w="3785" w:type="dxa"/>
                </w:tcPr>
                <w:p w14:paraId="2E92D741" w14:textId="5FEE8184" w:rsidR="00576A59" w:rsidRPr="002E66E6" w:rsidRDefault="00576A59"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15 s</w:t>
                  </w:r>
                </w:p>
              </w:tc>
              <w:tc>
                <w:tcPr>
                  <w:tcW w:w="3055" w:type="dxa"/>
                </w:tcPr>
                <w:p w14:paraId="23F57BE4" w14:textId="3A9B6989" w:rsidR="00576A59" w:rsidRDefault="00576A59"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Apparait aléatoirement et attire tous les joueurs</w:t>
                  </w:r>
                  <w:r w:rsidR="002D77E1">
                    <w:rPr>
                      <w:rFonts w:ascii="Modern No. 20" w:hAnsi="Modern No. 20" w:cs="Segoe UI Semibold"/>
                      <w:color w:val="D9D9D9" w:themeColor="background1" w:themeShade="D9"/>
                      <w14:shadow w14:blurRad="50749" w14:dist="37630" w14:dir="8100000" w14:sx="100000" w14:sy="100000" w14:kx="0" w14:ky="0" w14:algn="b">
                        <w14:srgbClr w14:val="000000"/>
                      </w14:shadow>
                    </w:rPr>
                    <w:t>. La force d’attraction du vortex augmente avec la difficulté.</w:t>
                  </w:r>
                </w:p>
              </w:tc>
            </w:tr>
            <w:tr w:rsidR="00576A59" w14:paraId="77DF6323" w14:textId="1B9EA85B" w:rsidTr="002D77E1">
              <w:trPr>
                <w:trHeight w:val="292"/>
              </w:trPr>
              <w:tc>
                <w:tcPr>
                  <w:tcW w:w="3343" w:type="dxa"/>
                </w:tcPr>
                <w:p w14:paraId="0BD4ADA8" w14:textId="4C66CBC8" w:rsidR="00576A59" w:rsidRPr="002E66E6" w:rsidRDefault="00576A59"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Apocalypse</w:t>
                  </w:r>
                </w:p>
              </w:tc>
              <w:tc>
                <w:tcPr>
                  <w:tcW w:w="3785" w:type="dxa"/>
                </w:tcPr>
                <w:p w14:paraId="7916C258" w14:textId="596C3084" w:rsidR="00576A59" w:rsidRPr="002E66E6" w:rsidRDefault="00576A59"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5 s</w:t>
                  </w:r>
                </w:p>
              </w:tc>
              <w:tc>
                <w:tcPr>
                  <w:tcW w:w="3055" w:type="dxa"/>
                </w:tcPr>
                <w:p w14:paraId="30AD6C53" w14:textId="09616CA6" w:rsidR="00576A59" w:rsidRDefault="002D77E1" w:rsidP="00DB63E2">
                  <w:pPr>
                    <w:framePr w:hSpace="180" w:wrap="around" w:vAnchor="text" w:hAnchor="margin" w:y="48"/>
                    <w:tabs>
                      <w:tab w:val="center" w:pos="1557"/>
                    </w:tabs>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Des bulles de protection apparaissent aléatoirement. Au bout de 5 s, tous les joueurs se trouvant à l’extérieur des bulles mourront. Le nombre de bulle diminue avec la difficulté.</w:t>
                  </w:r>
                </w:p>
              </w:tc>
            </w:tr>
            <w:tr w:rsidR="00576A59" w14:paraId="0B3275CF" w14:textId="082167A6" w:rsidTr="002D77E1">
              <w:trPr>
                <w:trHeight w:val="292"/>
              </w:trPr>
              <w:tc>
                <w:tcPr>
                  <w:tcW w:w="3343" w:type="dxa"/>
                </w:tcPr>
                <w:p w14:paraId="4FEB3551" w14:textId="03B60F05" w:rsidR="00576A59" w:rsidRPr="002E66E6" w:rsidRDefault="00576A59"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Bomb</w:t>
                  </w:r>
                  <w:r w:rsidR="002D77E1">
                    <w:rPr>
                      <w:rFonts w:ascii="Modern No. 20" w:hAnsi="Modern No. 20" w:cs="Segoe UI Semibold"/>
                      <w:color w:val="D9D9D9" w:themeColor="background1" w:themeShade="D9"/>
                      <w14:shadow w14:blurRad="50749" w14:dist="37630" w14:dir="8100000" w14:sx="100000" w14:sy="100000" w14:kx="0" w14:ky="0" w14:algn="b">
                        <w14:srgbClr w14:val="000000"/>
                      </w14:shadow>
                    </w:rPr>
                    <w:t>es</w:t>
                  </w:r>
                </w:p>
              </w:tc>
              <w:tc>
                <w:tcPr>
                  <w:tcW w:w="3785" w:type="dxa"/>
                </w:tcPr>
                <w:p w14:paraId="0D694B28" w14:textId="67F61735" w:rsidR="00576A59" w:rsidRPr="002E66E6" w:rsidRDefault="00576A59"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10 s</w:t>
                  </w:r>
                </w:p>
              </w:tc>
              <w:tc>
                <w:tcPr>
                  <w:tcW w:w="3055" w:type="dxa"/>
                </w:tcPr>
                <w:p w14:paraId="04920754" w14:textId="70EE28AB" w:rsidR="00576A59" w:rsidRDefault="002D77E1" w:rsidP="00DB63E2">
                  <w:pPr>
                    <w:framePr w:hSpace="180" w:wrap="around" w:vAnchor="text" w:hAnchor="margin" w:y="48"/>
                    <w:tabs>
                      <w:tab w:val="center" w:pos="1557"/>
                    </w:tabs>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Des bombes surgissent aléatoirement dans l’arène. Au bout de quelques secondes, la bombe explose tuant tous les personnages dans sa zone d’effet. Le nombre de bombe par seconde augment avec la difficulté.</w:t>
                  </w:r>
                </w:p>
              </w:tc>
            </w:tr>
            <w:tr w:rsidR="00DC67A1" w14:paraId="5985BD6E" w14:textId="77777777" w:rsidTr="002D77E1">
              <w:trPr>
                <w:trHeight w:val="292"/>
              </w:trPr>
              <w:tc>
                <w:tcPr>
                  <w:tcW w:w="3343" w:type="dxa"/>
                </w:tcPr>
                <w:p w14:paraId="46D815AD" w14:textId="3F354533"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Boissons</w:t>
                  </w:r>
                </w:p>
              </w:tc>
              <w:tc>
                <w:tcPr>
                  <w:tcW w:w="3785" w:type="dxa"/>
                </w:tcPr>
                <w:p w14:paraId="6AC46151" w14:textId="64CA45E3"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Infini</w:t>
                  </w:r>
                </w:p>
              </w:tc>
              <w:tc>
                <w:tcPr>
                  <w:tcW w:w="3055" w:type="dxa"/>
                </w:tcPr>
                <w:p w14:paraId="0AD6479B" w14:textId="2974707A" w:rsidR="00DC67A1" w:rsidRDefault="00DC67A1" w:rsidP="00DB63E2">
                  <w:pPr>
                    <w:framePr w:hSpace="180" w:wrap="around" w:vAnchor="text" w:hAnchor="margin" w:y="48"/>
                    <w:tabs>
                      <w:tab w:val="center" w:pos="1557"/>
                    </w:tabs>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 xml:space="preserve">Des boissons apparaissent aléatoirement dans l’arène offrant au joueur qui la bois un boost de déplacement </w:t>
                  </w:r>
                  <w:r w:rsidR="002D688B">
                    <w:rPr>
                      <w:rFonts w:ascii="Modern No. 20" w:hAnsi="Modern No. 20" w:cs="Segoe UI Semibold"/>
                      <w:color w:val="D9D9D9" w:themeColor="background1" w:themeShade="D9"/>
                      <w14:shadow w14:blurRad="50749" w14:dist="37630" w14:dir="8100000" w14:sx="100000" w14:sy="100000" w14:kx="0" w14:ky="0" w14:algn="b">
                        <w14:srgbClr w14:val="000000"/>
                      </w14:shadow>
                    </w:rPr>
                    <w:t>et de force pour projeter les autres joueurs. La durée est de 30 s.</w:t>
                  </w:r>
                </w:p>
              </w:tc>
            </w:tr>
          </w:tbl>
          <w:p w14:paraId="779C19E5" w14:textId="216D9115" w:rsidR="00D939CD" w:rsidRDefault="00D939CD" w:rsidP="005E0120">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0AC697F4" w14:textId="3B56E543" w:rsidR="002D77E1" w:rsidRDefault="002D77E1" w:rsidP="002D77E1">
            <w:pPr>
              <w:pStyle w:val="Paragraphedeliste"/>
              <w:rPr>
                <w:rFonts w:ascii="Modern No. 20" w:eastAsia="Times New Roman" w:hAnsi="Modern No. 20" w:cs="Segoe UI Semibold"/>
                <w:color w:val="D9D9D9"/>
                <w14:shadow w14:blurRad="50749" w14:dist="37630" w14:dir="8100000" w14:sx="100000" w14:sy="100000" w14:kx="0" w14:ky="0" w14:algn="b">
                  <w14:srgbClr w14:val="000000"/>
                </w14:shadow>
              </w:rPr>
            </w:pPr>
          </w:p>
          <w:p w14:paraId="6F1A23D8" w14:textId="77777777" w:rsidR="002D77E1" w:rsidRDefault="002D77E1" w:rsidP="002D77E1">
            <w:pPr>
              <w:pStyle w:val="Paragraphedeliste"/>
              <w:rPr>
                <w:rFonts w:ascii="Modern No. 20" w:eastAsia="Times New Roman" w:hAnsi="Modern No. 20" w:cs="Segoe UI Semibold"/>
                <w:color w:val="D9D9D9"/>
                <w14:shadow w14:blurRad="50749" w14:dist="37630" w14:dir="8100000" w14:sx="100000" w14:sy="100000" w14:kx="0" w14:ky="0" w14:algn="b">
                  <w14:srgbClr w14:val="000000"/>
                </w14:shadow>
              </w:rPr>
            </w:pPr>
          </w:p>
          <w:p w14:paraId="50D57CBF" w14:textId="7FC0290A" w:rsidR="00D939CD" w:rsidRDefault="00D939CD" w:rsidP="00D939CD">
            <w:pPr>
              <w:pStyle w:val="Paragraphedeliste"/>
              <w:numPr>
                <w:ilvl w:val="0"/>
                <w:numId w:val="2"/>
              </w:num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Les</w:t>
            </w:r>
            <w:r w:rsidR="002D77E1">
              <w:rPr>
                <w:rFonts w:ascii="Modern No. 20" w:eastAsia="Times New Roman" w:hAnsi="Modern No. 20" w:cs="Segoe UI Semibold"/>
                <w:color w:val="D9D9D9"/>
                <w14:shadow w14:blurRad="50749" w14:dist="37630" w14:dir="8100000" w14:sx="100000" w14:sy="100000" w14:kx="0" w14:ky="0" w14:algn="b">
                  <w14:srgbClr w14:val="000000"/>
                </w14:shadow>
              </w:rPr>
              <w:t xml:space="preserve"> effets spécifiques</w:t>
            </w:r>
            <w:r>
              <w:rPr>
                <w:rFonts w:ascii="Modern No. 20" w:eastAsia="Times New Roman" w:hAnsi="Modern No. 20" w:cs="Segoe UI Semibold"/>
                <w:color w:val="D9D9D9"/>
                <w14:shadow w14:blurRad="50749" w14:dist="37630" w14:dir="8100000" w14:sx="100000" w14:sy="100000" w14:kx="0" w14:ky="0" w14:algn="b">
                  <w14:srgbClr w14:val="000000"/>
                </w14:shadow>
              </w:rPr>
              <w:t> :</w:t>
            </w:r>
          </w:p>
          <w:p w14:paraId="0D36AA4A" w14:textId="77777777" w:rsidR="00941668" w:rsidRPr="00941668" w:rsidRDefault="00941668" w:rsidP="00941668">
            <w:pPr>
              <w:rPr>
                <w:rFonts w:ascii="Modern No. 20" w:eastAsia="Times New Roman" w:hAnsi="Modern No. 20" w:cs="Segoe UI Semibold"/>
                <w:color w:val="D9D9D9"/>
                <w14:shadow w14:blurRad="50749" w14:dist="37630" w14:dir="8100000" w14:sx="100000" w14:sy="100000" w14:kx="0" w14:ky="0" w14:algn="b">
                  <w14:srgbClr w14:val="000000"/>
                </w14:shadow>
              </w:rPr>
            </w:pPr>
          </w:p>
          <w:tbl>
            <w:tblPr>
              <w:tblStyle w:val="Grilledutableau"/>
              <w:tblW w:w="0" w:type="auto"/>
              <w:tblLook w:val="04A0" w:firstRow="1" w:lastRow="0" w:firstColumn="1" w:lastColumn="0" w:noHBand="0" w:noVBand="1"/>
            </w:tblPr>
            <w:tblGrid>
              <w:gridCol w:w="2430"/>
              <w:gridCol w:w="2751"/>
              <w:gridCol w:w="2770"/>
              <w:gridCol w:w="2262"/>
            </w:tblGrid>
            <w:tr w:rsidR="002D77E1" w14:paraId="167006B2" w14:textId="77777777" w:rsidTr="002D77E1">
              <w:trPr>
                <w:trHeight w:val="467"/>
              </w:trPr>
              <w:tc>
                <w:tcPr>
                  <w:tcW w:w="2430" w:type="dxa"/>
                </w:tcPr>
                <w:p w14:paraId="225FD1F8" w14:textId="77777777" w:rsidR="002D77E1" w:rsidRPr="006F2211" w:rsidRDefault="002D77E1" w:rsidP="00DB63E2">
                  <w:pPr>
                    <w:framePr w:hSpace="180" w:wrap="around" w:vAnchor="text" w:hAnchor="margin" w:y="48"/>
                    <w:suppressAutoHyphens/>
                    <w:autoSpaceDN w:val="0"/>
                    <w:jc w:val="both"/>
                    <w:textAlignment w:val="baseline"/>
                    <w:rPr>
                      <w:rFonts w:ascii="Modern No. 20" w:eastAsia="Times New Roman" w:hAnsi="Modern No. 20" w:cs="Segoe UI Semibold"/>
                      <w:b/>
                      <w:color w:val="FFC000"/>
                      <w:sz w:val="28"/>
                      <w14:shadow w14:blurRad="50749" w14:dist="37630" w14:dir="8100000" w14:sx="100000" w14:sy="100000" w14:kx="0" w14:ky="0" w14:algn="b">
                        <w14:srgbClr w14:val="000000"/>
                      </w14:shadow>
                    </w:rPr>
                  </w:pPr>
                  <w:r w:rsidRPr="006F2211">
                    <w:rPr>
                      <w:rFonts w:ascii="Modern No. 20" w:eastAsia="Times New Roman" w:hAnsi="Modern No. 20" w:cs="Segoe UI Semibold"/>
                      <w:b/>
                      <w:color w:val="FFC000"/>
                      <w:sz w:val="28"/>
                      <w14:shadow w14:blurRad="50749" w14:dist="37630" w14:dir="8100000" w14:sx="100000" w14:sy="100000" w14:kx="0" w14:ky="0" w14:algn="b">
                        <w14:srgbClr w14:val="000000"/>
                      </w14:shadow>
                    </w:rPr>
                    <w:t>Nom</w:t>
                  </w:r>
                </w:p>
              </w:tc>
              <w:tc>
                <w:tcPr>
                  <w:tcW w:w="2751" w:type="dxa"/>
                </w:tcPr>
                <w:p w14:paraId="5106E70B" w14:textId="1DB2DDA5" w:rsidR="002D77E1" w:rsidRPr="006F2211" w:rsidRDefault="002D77E1" w:rsidP="00DB63E2">
                  <w:pPr>
                    <w:framePr w:hSpace="180" w:wrap="around" w:vAnchor="text" w:hAnchor="margin" w:y="48"/>
                    <w:suppressAutoHyphens/>
                    <w:autoSpaceDN w:val="0"/>
                    <w:jc w:val="both"/>
                    <w:textAlignment w:val="baseline"/>
                    <w:rPr>
                      <w:rFonts w:ascii="Modern No. 20" w:eastAsia="Times New Roman" w:hAnsi="Modern No. 20" w:cs="Segoe UI Semibold"/>
                      <w:b/>
                      <w:color w:val="FFC000"/>
                      <w:sz w:val="28"/>
                      <w14:shadow w14:blurRad="50749" w14:dist="37630" w14:dir="8100000" w14:sx="100000" w14:sy="100000" w14:kx="0" w14:ky="0" w14:algn="b">
                        <w14:srgbClr w14:val="000000"/>
                      </w14:shadow>
                    </w:rPr>
                  </w:pPr>
                  <w:r>
                    <w:rPr>
                      <w:rFonts w:ascii="Modern No. 20" w:eastAsia="Times New Roman" w:hAnsi="Modern No. 20" w:cs="Segoe UI Semibold"/>
                      <w:b/>
                      <w:color w:val="FFC000"/>
                      <w:sz w:val="28"/>
                      <w14:shadow w14:blurRad="50749" w14:dist="37630" w14:dir="8100000" w14:sx="100000" w14:sy="100000" w14:kx="0" w14:ky="0" w14:algn="b">
                        <w14:srgbClr w14:val="000000"/>
                      </w14:shadow>
                    </w:rPr>
                    <w:t>Arène</w:t>
                  </w:r>
                </w:p>
              </w:tc>
              <w:tc>
                <w:tcPr>
                  <w:tcW w:w="2770" w:type="dxa"/>
                </w:tcPr>
                <w:p w14:paraId="10DA6392" w14:textId="10969450" w:rsidR="002D77E1" w:rsidRPr="006F2211" w:rsidRDefault="002D77E1" w:rsidP="00DB63E2">
                  <w:pPr>
                    <w:framePr w:hSpace="180" w:wrap="around" w:vAnchor="text" w:hAnchor="margin" w:y="48"/>
                    <w:suppressAutoHyphens/>
                    <w:autoSpaceDN w:val="0"/>
                    <w:jc w:val="both"/>
                    <w:textAlignment w:val="baseline"/>
                    <w:rPr>
                      <w:rFonts w:ascii="Modern No. 20" w:eastAsia="Times New Roman" w:hAnsi="Modern No. 20" w:cs="Segoe UI Semibold"/>
                      <w:b/>
                      <w:color w:val="FFC000"/>
                      <w:sz w:val="28"/>
                      <w14:shadow w14:blurRad="50749" w14:dist="37630" w14:dir="8100000" w14:sx="100000" w14:sy="100000" w14:kx="0" w14:ky="0" w14:algn="b">
                        <w14:srgbClr w14:val="000000"/>
                      </w14:shadow>
                    </w:rPr>
                  </w:pPr>
                  <w:r>
                    <w:rPr>
                      <w:rFonts w:ascii="Modern No. 20" w:eastAsia="Times New Roman" w:hAnsi="Modern No. 20" w:cs="Segoe UI Semibold"/>
                      <w:b/>
                      <w:color w:val="FFC000"/>
                      <w:sz w:val="28"/>
                      <w14:shadow w14:blurRad="50749" w14:dist="37630" w14:dir="8100000" w14:sx="100000" w14:sy="100000" w14:kx="0" w14:ky="0" w14:algn="b">
                        <w14:srgbClr w14:val="000000"/>
                      </w14:shadow>
                    </w:rPr>
                    <w:t>Durée</w:t>
                  </w:r>
                </w:p>
              </w:tc>
              <w:tc>
                <w:tcPr>
                  <w:tcW w:w="2262" w:type="dxa"/>
                </w:tcPr>
                <w:p w14:paraId="6D2E4D80" w14:textId="1CB2F484" w:rsidR="002D77E1" w:rsidRDefault="002D77E1" w:rsidP="00DB63E2">
                  <w:pPr>
                    <w:framePr w:hSpace="180" w:wrap="around" w:vAnchor="text" w:hAnchor="margin" w:y="48"/>
                    <w:suppressAutoHyphens/>
                    <w:autoSpaceDN w:val="0"/>
                    <w:jc w:val="both"/>
                    <w:textAlignment w:val="baseline"/>
                    <w:rPr>
                      <w:rFonts w:ascii="Modern No. 20" w:eastAsia="Times New Roman" w:hAnsi="Modern No. 20" w:cs="Segoe UI Semibold"/>
                      <w:b/>
                      <w:color w:val="FFC000"/>
                      <w:sz w:val="28"/>
                      <w14:shadow w14:blurRad="50749" w14:dist="37630" w14:dir="8100000" w14:sx="100000" w14:sy="100000" w14:kx="0" w14:ky="0" w14:algn="b">
                        <w14:srgbClr w14:val="000000"/>
                      </w14:shadow>
                    </w:rPr>
                  </w:pPr>
                  <w:r>
                    <w:rPr>
                      <w:rFonts w:ascii="Modern No. 20" w:eastAsia="Times New Roman" w:hAnsi="Modern No. 20" w:cs="Segoe UI Semibold"/>
                      <w:b/>
                      <w:color w:val="FFC000"/>
                      <w:sz w:val="28"/>
                      <w14:shadow w14:blurRad="50749" w14:dist="37630" w14:dir="8100000" w14:sx="100000" w14:sy="100000" w14:kx="0" w14:ky="0" w14:algn="b">
                        <w14:srgbClr w14:val="000000"/>
                      </w14:shadow>
                    </w:rPr>
                    <w:t>Effet</w:t>
                  </w:r>
                </w:p>
              </w:tc>
            </w:tr>
            <w:tr w:rsidR="002D77E1" w14:paraId="2634636E" w14:textId="77777777" w:rsidTr="002D77E1">
              <w:trPr>
                <w:trHeight w:val="459"/>
              </w:trPr>
              <w:tc>
                <w:tcPr>
                  <w:tcW w:w="2430" w:type="dxa"/>
                </w:tcPr>
                <w:p w14:paraId="62BD8B11" w14:textId="6DDF6182" w:rsidR="002D77E1" w:rsidRPr="002E66E6" w:rsidRDefault="002D77E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Tornade</w:t>
                  </w:r>
                </w:p>
              </w:tc>
              <w:tc>
                <w:tcPr>
                  <w:tcW w:w="2751" w:type="dxa"/>
                </w:tcPr>
                <w:p w14:paraId="1C8CF20E" w14:textId="16ED6400" w:rsidR="002D77E1" w:rsidRPr="002E66E6" w:rsidRDefault="002D77E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Plaine déjantée</w:t>
                  </w:r>
                </w:p>
              </w:tc>
              <w:tc>
                <w:tcPr>
                  <w:tcW w:w="2770" w:type="dxa"/>
                </w:tcPr>
                <w:p w14:paraId="662EC59F" w14:textId="6AB74F84" w:rsidR="002D77E1" w:rsidRPr="002E66E6" w:rsidRDefault="002D77E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20 s</w:t>
                  </w:r>
                </w:p>
              </w:tc>
              <w:tc>
                <w:tcPr>
                  <w:tcW w:w="2262" w:type="dxa"/>
                </w:tcPr>
                <w:p w14:paraId="280357F6" w14:textId="08489FC4" w:rsidR="002D77E1" w:rsidRDefault="002D77E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Une tornade apparait au centre de l’arène. Celle-ci génère circulairement des tornades qui se déplacent rectilignement. La vitesse d’apparition des tornades augment avec la difficulté</w:t>
                  </w:r>
                </w:p>
              </w:tc>
            </w:tr>
            <w:tr w:rsidR="003D4CFB" w14:paraId="505D894F" w14:textId="77777777" w:rsidTr="002D77E1">
              <w:trPr>
                <w:trHeight w:val="459"/>
              </w:trPr>
              <w:tc>
                <w:tcPr>
                  <w:tcW w:w="2430" w:type="dxa"/>
                </w:tcPr>
                <w:p w14:paraId="49B857DC" w14:textId="1C49B034" w:rsidR="003D4CFB"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Projectiles plaine</w:t>
                  </w:r>
                </w:p>
              </w:tc>
              <w:tc>
                <w:tcPr>
                  <w:tcW w:w="2751" w:type="dxa"/>
                </w:tcPr>
                <w:p w14:paraId="400F74DA" w14:textId="6DA948AA" w:rsidR="003D4CFB"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Plaine déjantée</w:t>
                  </w:r>
                </w:p>
              </w:tc>
              <w:tc>
                <w:tcPr>
                  <w:tcW w:w="2770" w:type="dxa"/>
                </w:tcPr>
                <w:p w14:paraId="2C02B88C" w14:textId="46DB178F" w:rsidR="003D4CFB"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Infini</w:t>
                  </w:r>
                </w:p>
              </w:tc>
              <w:tc>
                <w:tcPr>
                  <w:tcW w:w="2262" w:type="dxa"/>
                </w:tcPr>
                <w:p w14:paraId="7F6E952B" w14:textId="16DE46EE" w:rsidR="003D4CFB"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Tout au long de la partie, des projectiles traverse l’arène tuant tous les joueurs qu’elles touchent. Le nombre de projectile augment avec la difficulté</w:t>
                  </w:r>
                </w:p>
              </w:tc>
            </w:tr>
            <w:tr w:rsidR="003D4CFB" w14:paraId="6F818518" w14:textId="77777777" w:rsidTr="002D77E1">
              <w:trPr>
                <w:trHeight w:val="459"/>
              </w:trPr>
              <w:tc>
                <w:tcPr>
                  <w:tcW w:w="2430" w:type="dxa"/>
                </w:tcPr>
                <w:p w14:paraId="2F696AC0" w14:textId="35BB3099" w:rsidR="003D4CFB"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Orage</w:t>
                  </w:r>
                </w:p>
              </w:tc>
              <w:tc>
                <w:tcPr>
                  <w:tcW w:w="2751" w:type="dxa"/>
                </w:tcPr>
                <w:p w14:paraId="7A31136D" w14:textId="6931F54A" w:rsidR="003D4CFB"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Plaine déjantée</w:t>
                  </w:r>
                </w:p>
              </w:tc>
              <w:tc>
                <w:tcPr>
                  <w:tcW w:w="2770" w:type="dxa"/>
                </w:tcPr>
                <w:p w14:paraId="47C327F8" w14:textId="55A02403" w:rsidR="003D4CFB"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20 s</w:t>
                  </w:r>
                </w:p>
              </w:tc>
              <w:tc>
                <w:tcPr>
                  <w:tcW w:w="2262" w:type="dxa"/>
                </w:tcPr>
                <w:p w14:paraId="24E13A2D" w14:textId="69C4E522" w:rsidR="003D4CFB"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Des éclairs frappent l’arène aléatoirement tuant tous les joueurs dans sa zone d’effet. Le nombre d’éclair augmente avec la difficulté</w:t>
                  </w:r>
                </w:p>
              </w:tc>
            </w:tr>
            <w:tr w:rsidR="00DC67A1" w14:paraId="1EEC27AC" w14:textId="77777777" w:rsidTr="002D77E1">
              <w:trPr>
                <w:trHeight w:val="459"/>
              </w:trPr>
              <w:tc>
                <w:tcPr>
                  <w:tcW w:w="2430" w:type="dxa"/>
                </w:tcPr>
                <w:p w14:paraId="1501902C" w14:textId="26DD9DF7"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Projectile Glaçons</w:t>
                  </w:r>
                </w:p>
              </w:tc>
              <w:tc>
                <w:tcPr>
                  <w:tcW w:w="2751" w:type="dxa"/>
                </w:tcPr>
                <w:p w14:paraId="780496A9" w14:textId="40520B2E"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Glaçons gelés</w:t>
                  </w:r>
                </w:p>
              </w:tc>
              <w:tc>
                <w:tcPr>
                  <w:tcW w:w="2770" w:type="dxa"/>
                </w:tcPr>
                <w:p w14:paraId="6314D7D0" w14:textId="54C26E34"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Infini</w:t>
                  </w:r>
                </w:p>
              </w:tc>
              <w:tc>
                <w:tcPr>
                  <w:tcW w:w="2262" w:type="dxa"/>
                </w:tcPr>
                <w:p w14:paraId="31A841AC" w14:textId="24C0C4E6"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Tout au long de la partie, des projectiles traverse l’arène ralentissant quelques secondes tous les joueurs qu’elles touchent. Le nombre de projectile augment avec la difficulté</w:t>
                  </w:r>
                </w:p>
              </w:tc>
            </w:tr>
            <w:tr w:rsidR="00DC67A1" w14:paraId="011226E3" w14:textId="77777777" w:rsidTr="002D77E1">
              <w:trPr>
                <w:trHeight w:val="459"/>
              </w:trPr>
              <w:tc>
                <w:tcPr>
                  <w:tcW w:w="2430" w:type="dxa"/>
                </w:tcPr>
                <w:p w14:paraId="64BAB033" w14:textId="2710622F"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Fonte glacier</w:t>
                  </w:r>
                </w:p>
              </w:tc>
              <w:tc>
                <w:tcPr>
                  <w:tcW w:w="2751" w:type="dxa"/>
                </w:tcPr>
                <w:p w14:paraId="69066FA3" w14:textId="7383F287"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Glaçons gelés</w:t>
                  </w:r>
                </w:p>
              </w:tc>
              <w:tc>
                <w:tcPr>
                  <w:tcW w:w="2770" w:type="dxa"/>
                </w:tcPr>
                <w:p w14:paraId="36F5BB9F" w14:textId="5AFFB570"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20 s</w:t>
                  </w:r>
                </w:p>
              </w:tc>
              <w:tc>
                <w:tcPr>
                  <w:tcW w:w="2262" w:type="dxa"/>
                </w:tcPr>
                <w:p w14:paraId="0C2BA2D3" w14:textId="4F1912DC"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Certains glaciers formant l’arène coulent aléatoirement. Le nombre de glacier qui coule augmente avec la difficulté</w:t>
                  </w:r>
                </w:p>
              </w:tc>
            </w:tr>
            <w:tr w:rsidR="00DC67A1" w14:paraId="66475553" w14:textId="77777777" w:rsidTr="002D77E1">
              <w:trPr>
                <w:trHeight w:val="459"/>
              </w:trPr>
              <w:tc>
                <w:tcPr>
                  <w:tcW w:w="2430" w:type="dxa"/>
                </w:tcPr>
                <w:p w14:paraId="306A88B7" w14:textId="58E3AA01"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Ça glisse !</w:t>
                  </w:r>
                </w:p>
              </w:tc>
              <w:tc>
                <w:tcPr>
                  <w:tcW w:w="2751" w:type="dxa"/>
                </w:tcPr>
                <w:p w14:paraId="020B9B71" w14:textId="0DB5EFDF"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Glaçons gelés</w:t>
                  </w:r>
                </w:p>
              </w:tc>
              <w:tc>
                <w:tcPr>
                  <w:tcW w:w="2770" w:type="dxa"/>
                </w:tcPr>
                <w:p w14:paraId="1256FD8E" w14:textId="5D75F809"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Infini</w:t>
                  </w:r>
                </w:p>
              </w:tc>
              <w:tc>
                <w:tcPr>
                  <w:tcW w:w="2262" w:type="dxa"/>
                </w:tcPr>
                <w:p w14:paraId="2E49F4F6" w14:textId="417D3D8B" w:rsidR="00DC67A1" w:rsidRDefault="00DC67A1" w:rsidP="00DB63E2">
                  <w:pPr>
                    <w:framePr w:hSpace="180" w:wrap="around" w:vAnchor="text" w:hAnchor="margin" w:y="48"/>
                    <w:jc w:val="both"/>
                    <w:rPr>
                      <w:rFonts w:ascii="Modern No. 20" w:hAnsi="Modern No. 20" w:cs="Segoe UI Semibold"/>
                      <w:color w:val="D9D9D9" w:themeColor="background1" w:themeShade="D9"/>
                      <w14:shadow w14:blurRad="50749" w14:dist="37630" w14:dir="8100000" w14:sx="100000" w14:sy="100000" w14:kx="0" w14:ky="0" w14:algn="b">
                        <w14:srgbClr w14:val="000000"/>
                      </w14:shadow>
                    </w:rPr>
                  </w:pPr>
                  <w:r>
                    <w:rPr>
                      <w:rFonts w:ascii="Modern No. 20" w:hAnsi="Modern No. 20" w:cs="Segoe UI Semibold"/>
                      <w:color w:val="D9D9D9" w:themeColor="background1" w:themeShade="D9"/>
                      <w14:shadow w14:blurRad="50749" w14:dist="37630" w14:dir="8100000" w14:sx="100000" w14:sy="100000" w14:kx="0" w14:ky="0" w14:algn="b">
                        <w14:srgbClr w14:val="000000"/>
                      </w14:shadow>
                    </w:rPr>
                    <w:t>Les glaciers formant l’arène glissent.</w:t>
                  </w:r>
                </w:p>
              </w:tc>
            </w:tr>
          </w:tbl>
          <w:p w14:paraId="7CE6CE51" w14:textId="0F935D37" w:rsidR="0000329F" w:rsidRDefault="0000329F" w:rsidP="00CD2257">
            <w:pPr>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pPr>
          </w:p>
          <w:p w14:paraId="236BC82C" w14:textId="77777777" w:rsidR="0000329F" w:rsidRDefault="0000329F" w:rsidP="00CD2257">
            <w:pPr>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pPr>
          </w:p>
          <w:p w14:paraId="650D8BDC" w14:textId="17F4A48D" w:rsidR="00886635" w:rsidRPr="008D52A9" w:rsidRDefault="00886635" w:rsidP="00DB63E2">
            <w:pPr>
              <w:rPr>
                <w:rFonts w:ascii="Modern No. 20" w:hAnsi="Modern No. 20" w:cs="Segoe UI Semibold"/>
                <w:color w:val="FF9900"/>
                <w:sz w:val="38"/>
                <w:szCs w:val="38"/>
                <w14:shadow w14:blurRad="50800" w14:dist="38100" w14:dir="18900000" w14:sx="100000" w14:sy="100000" w14:kx="0" w14:ky="0" w14:algn="bl">
                  <w14:srgbClr w14:val="000000">
                    <w14:alpha w14:val="60000"/>
                  </w14:srgbClr>
                </w14:shadow>
              </w:rPr>
            </w:pPr>
            <w:bookmarkStart w:id="2" w:name="_Hlk502167443"/>
            <w:bookmarkStart w:id="3" w:name="_Hlk502167467"/>
            <w:bookmarkEnd w:id="1"/>
          </w:p>
          <w:p w14:paraId="53BB57CE" w14:textId="77777777" w:rsidR="00886635" w:rsidRPr="005E2EAD" w:rsidRDefault="00886635" w:rsidP="00DB63E2">
            <w:pPr>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pPr>
            <w:r w:rsidRPr="005E2EAD">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t>Les récompenses :</w:t>
            </w:r>
          </w:p>
          <w:p w14:paraId="55244E5B" w14:textId="77777777" w:rsidR="00886635" w:rsidRPr="006F2211" w:rsidRDefault="00886635"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3AAC9A78" w14:textId="4238158E" w:rsidR="00886635" w:rsidRDefault="00CD2257"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sidRPr="006F2211">
              <w:rPr>
                <w:rFonts w:ascii="Modern No. 20" w:eastAsia="Times New Roman" w:hAnsi="Modern No. 20" w:cs="Segoe UI Semibold"/>
                <w:color w:val="D9D9D9"/>
                <w14:shadow w14:blurRad="50749" w14:dist="37630" w14:dir="8100000" w14:sx="100000" w14:sy="100000" w14:kx="0" w14:ky="0" w14:algn="b">
                  <w14:srgbClr w14:val="000000"/>
                </w14:shadow>
              </w:rPr>
              <w:t>Un système monétaire</w:t>
            </w:r>
            <w:r w:rsidR="0087227C"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sera</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mis en place afin de permettre au joueur </w:t>
            </w:r>
            <w:r w:rsidR="00AD7EA8">
              <w:rPr>
                <w:rFonts w:ascii="Modern No. 20" w:eastAsia="Times New Roman" w:hAnsi="Modern No. 20" w:cs="Segoe UI Semibold"/>
                <w:color w:val="D9D9D9"/>
                <w14:shadow w14:blurRad="50749" w14:dist="37630" w14:dir="8100000" w14:sx="100000" w14:sy="100000" w14:kx="0" w14:ky="0" w14:algn="b">
                  <w14:srgbClr w14:val="000000"/>
                </w14:shadow>
              </w:rPr>
              <w:t>d’acheter du nouveau contenu</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r w:rsidR="00AD7EA8">
              <w:rPr>
                <w:rFonts w:ascii="Modern No. 20" w:eastAsia="Times New Roman" w:hAnsi="Modern No. 20" w:cs="Segoe UI Semibold"/>
                <w:color w:val="D9D9D9"/>
                <w14:shadow w14:blurRad="50749" w14:dist="37630" w14:dir="8100000" w14:sx="100000" w14:sy="100000" w14:kx="0" w14:ky="0" w14:algn="b">
                  <w14:srgbClr w14:val="000000"/>
                </w14:shadow>
              </w:rPr>
              <w:t>Le joueur recevra des pièces à la fin de chaque partie.</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r w:rsidR="00AD7EA8">
              <w:rPr>
                <w:rFonts w:ascii="Modern No. 20" w:eastAsia="Times New Roman" w:hAnsi="Modern No. 20" w:cs="Segoe UI Semibold"/>
                <w:color w:val="D9D9D9"/>
                <w14:shadow w14:blurRad="50749" w14:dist="37630" w14:dir="8100000" w14:sx="100000" w14:sy="100000" w14:kx="0" w14:ky="0" w14:algn="b">
                  <w14:srgbClr w14:val="000000"/>
                </w14:shadow>
              </w:rPr>
              <w:t xml:space="preserve"> Le vainqueur recevra une plus grosse somme que les autres.</w:t>
            </w:r>
          </w:p>
          <w:p w14:paraId="7C9FD288" w14:textId="33B1E8A5" w:rsidR="00AD7EA8" w:rsidRDefault="00AD7EA8"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xml:space="preserve">Au cours d’une partie, à l’occasion d’un </w:t>
            </w:r>
            <w:proofErr w:type="spellStart"/>
            <w:r>
              <w:rPr>
                <w:rFonts w:ascii="Modern No. 20" w:eastAsia="Times New Roman" w:hAnsi="Modern No. 20" w:cs="Segoe UI Semibold"/>
                <w:color w:val="D9D9D9"/>
                <w14:shadow w14:blurRad="50749" w14:dist="37630" w14:dir="8100000" w14:sx="100000" w14:sy="100000" w14:kx="0" w14:ky="0" w14:algn="b">
                  <w14:srgbClr w14:val="000000"/>
                </w14:shadow>
              </w:rPr>
              <w:t>kill</w:t>
            </w:r>
            <w:proofErr w:type="spellEnd"/>
            <w:r>
              <w:rPr>
                <w:rFonts w:ascii="Modern No. 20" w:eastAsia="Times New Roman" w:hAnsi="Modern No. 20" w:cs="Segoe UI Semibold"/>
                <w:color w:val="D9D9D9"/>
                <w14:shadow w14:blurRad="50749" w14:dist="37630" w14:dir="8100000" w14:sx="100000" w14:sy="100000" w14:kx="0" w14:ky="0" w14:algn="b">
                  <w14:srgbClr w14:val="000000"/>
                </w14:shadow>
              </w:rPr>
              <w:t>, le killer se verra récompensé par une diminution du nombre de mort (1 mort en moins).</w:t>
            </w:r>
          </w:p>
          <w:p w14:paraId="38034DC8" w14:textId="1506A91F" w:rsidR="00AD7EA8" w:rsidRDefault="00AD7EA8"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Récupérer une boisson dans l’arène sera récompensé par un gain de vitesse de déplacement ainsi qu’une augmentation de la puissance de frappe du joueur.</w:t>
            </w:r>
          </w:p>
          <w:p w14:paraId="1016764D" w14:textId="77777777" w:rsidR="00AD7EA8" w:rsidRPr="00AD7EA8" w:rsidRDefault="00AD7EA8"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0AAEC7BC" w14:textId="77777777" w:rsidR="00886635" w:rsidRPr="005E2EAD" w:rsidRDefault="00886635" w:rsidP="00DB63E2">
            <w:pPr>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pPr>
            <w:r w:rsidRPr="005E2EAD">
              <w:rPr>
                <w:rFonts w:ascii="Modern No. 20" w:eastAsia="Times New Roman" w:hAnsi="Modern No. 20" w:cs="Segoe UI Semibold"/>
                <w:color w:val="92D050"/>
                <w:sz w:val="32"/>
                <w:szCs w:val="32"/>
                <w:u w:val="single"/>
                <w14:shadow w14:blurRad="50749" w14:dist="37630" w14:dir="8100000" w14:sx="100000" w14:sy="100000" w14:kx="0" w14:ky="0" w14:algn="b">
                  <w14:srgbClr w14:val="000000"/>
                </w14:shadow>
              </w:rPr>
              <w:t>Les feedbacks :</w:t>
            </w:r>
          </w:p>
          <w:p w14:paraId="38069A2A" w14:textId="77777777" w:rsidR="00C5697F" w:rsidRPr="006F2211" w:rsidRDefault="00C5697F" w:rsidP="0087227C">
            <w:pPr>
              <w:rPr>
                <w:rFonts w:ascii="Modern No. 20" w:eastAsia="Times New Roman" w:hAnsi="Modern No. 20" w:cs="Segoe UI Semibold"/>
                <w:color w:val="D9D9D9"/>
                <w14:shadow w14:blurRad="50749" w14:dist="37630" w14:dir="8100000" w14:sx="100000" w14:sy="100000" w14:kx="0" w14:ky="0" w14:algn="b">
                  <w14:srgbClr w14:val="000000"/>
                </w14:shadow>
              </w:rPr>
            </w:pPr>
          </w:p>
          <w:p w14:paraId="607AA071" w14:textId="5164C757" w:rsidR="004C4C2B" w:rsidRDefault="0087227C"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Il y aura un jeu sonore permanant. Les sons des </w:t>
            </w:r>
            <w:r w:rsidR="00DB63E2">
              <w:rPr>
                <w:rFonts w:ascii="Modern No. 20" w:eastAsia="Times New Roman" w:hAnsi="Modern No. 20" w:cs="Segoe UI Semibold"/>
                <w:color w:val="D9D9D9"/>
                <w14:shadow w14:blurRad="50749" w14:dist="37630" w14:dir="8100000" w14:sx="100000" w14:sy="100000" w14:kx="0" w14:ky="0" w14:algn="b">
                  <w14:srgbClr w14:val="000000"/>
                </w14:shadow>
              </w:rPr>
              <w:t xml:space="preserve">évènements </w:t>
            </w:r>
            <w:r w:rsidR="00DB63E2" w:rsidRPr="006F2211">
              <w:rPr>
                <w:rFonts w:ascii="Modern No. 20" w:eastAsia="Times New Roman" w:hAnsi="Modern No. 20" w:cs="Segoe UI Semibold"/>
                <w:color w:val="D9D9D9"/>
                <w14:shadow w14:blurRad="50749" w14:dist="37630" w14:dir="8100000" w14:sx="100000" w14:sy="100000" w14:kx="0" w14:ky="0" w14:algn="b">
                  <w14:srgbClr w14:val="000000"/>
                </w14:shadow>
              </w:rPr>
              <w:t>seront</w:t>
            </w:r>
            <w:r w:rsidRPr="006F2211">
              <w:rPr>
                <w:rFonts w:ascii="Modern No. 20" w:eastAsia="Times New Roman" w:hAnsi="Modern No. 20" w:cs="Segoe UI Semibold"/>
                <w:color w:val="D9D9D9"/>
                <w14:shadow w14:blurRad="50749" w14:dist="37630" w14:dir="8100000" w14:sx="100000" w14:sy="100000" w14:kx="0" w14:ky="0" w14:algn="b">
                  <w14:srgbClr w14:val="000000"/>
                </w14:shadow>
              </w:rPr>
              <w:t xml:space="preserve"> accompagnés d’une musique de fond.</w:t>
            </w:r>
            <w:bookmarkEnd w:id="2"/>
            <w:bookmarkEnd w:id="3"/>
          </w:p>
          <w:p w14:paraId="7ABE2E53" w14:textId="77777777" w:rsidR="008C6EC2" w:rsidRDefault="00DB63E2"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A la mort du joueur, celui-ci sera expulsé de l’arène. Il réapparaitra au bout de 5 s avec un bouclier d’invincibilité.</w:t>
            </w:r>
          </w:p>
          <w:p w14:paraId="36422E1F" w14:textId="15B5E702" w:rsidR="008C6EC2" w:rsidRDefault="008C6EC2"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Chaque évènement possède des feedbacks :</w:t>
            </w:r>
          </w:p>
          <w:p w14:paraId="6C16413A" w14:textId="499B1E46" w:rsidR="008C6EC2" w:rsidRDefault="008C6EC2"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xml:space="preserve">-Bombes : Le </w:t>
            </w:r>
            <w:proofErr w:type="spellStart"/>
            <w:r>
              <w:rPr>
                <w:rFonts w:ascii="Modern No. 20" w:eastAsia="Times New Roman" w:hAnsi="Modern No. 20" w:cs="Segoe UI Semibold"/>
                <w:color w:val="D9D9D9"/>
                <w14:shadow w14:blurRad="50749" w14:dist="37630" w14:dir="8100000" w14:sx="100000" w14:sy="100000" w14:kx="0" w14:ky="0" w14:algn="b">
                  <w14:srgbClr w14:val="000000"/>
                </w14:shadow>
              </w:rPr>
              <w:t>timer</w:t>
            </w:r>
            <w:proofErr w:type="spellEnd"/>
            <w:r>
              <w:rPr>
                <w:rFonts w:ascii="Modern No. 20" w:eastAsia="Times New Roman" w:hAnsi="Modern No. 20" w:cs="Segoe UI Semibold"/>
                <w:color w:val="D9D9D9"/>
                <w14:shadow w14:blurRad="50749" w14:dist="37630" w14:dir="8100000" w14:sx="100000" w14:sy="100000" w14:kx="0" w14:ky="0" w14:algn="b">
                  <w14:srgbClr w14:val="000000"/>
                </w14:shadow>
              </w:rPr>
              <w:t xml:space="preserve"> des bombes est représenté par un cercle rouge (zone d’effet) qui se remplie. Une fois totalement remplie, la bombe explose. Un effet visuel accompagné d’un son d’explosion montrera que la bombe a bien explosé.</w:t>
            </w:r>
          </w:p>
          <w:p w14:paraId="727039D0" w14:textId="0924F278" w:rsidR="008C6EC2" w:rsidRDefault="008C6EC2"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-Tornades : Un effet visuel de souffle de poussière apparaitra avant la tornade pour prévenir les joueurs.</w:t>
            </w:r>
          </w:p>
          <w:p w14:paraId="10FD3860" w14:textId="7E6BED72" w:rsidR="008C6EC2" w:rsidRDefault="008C6EC2"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-Vortex : Un effet visuel et sonore apparaitra quelques secondes avant le vortex afin de prévenir les joueurs.</w:t>
            </w:r>
          </w:p>
          <w:p w14:paraId="0D8137B0" w14:textId="4C10CF7E" w:rsidR="008C6EC2" w:rsidRDefault="008C6EC2"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-Bulles de protection : Lorsque les bulles apparaissent, le terrain deviendra le plus en plus rouge. De plus, une voie fera un décompte (5…4…3…2…1…0 !). Arrivé à 0, la caméra tremblera pour indiquer l’explosion puis le terrain reviendra aux couleurs d’origine.</w:t>
            </w:r>
          </w:p>
          <w:p w14:paraId="3BF4E326" w14:textId="06736E64" w:rsidR="008C6EC2" w:rsidRDefault="008C6EC2"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xml:space="preserve">-Projectiles : un son indiquera que le projectile </w:t>
            </w:r>
            <w:r w:rsidR="00822E7D">
              <w:rPr>
                <w:rFonts w:ascii="Modern No. 20" w:eastAsia="Times New Roman" w:hAnsi="Modern No. 20" w:cs="Segoe UI Semibold"/>
                <w:color w:val="D9D9D9"/>
                <w14:shadow w14:blurRad="50749" w14:dist="37630" w14:dir="8100000" w14:sx="100000" w14:sy="100000" w14:kx="0" w14:ky="0" w14:algn="b">
                  <w14:srgbClr w14:val="000000"/>
                </w14:shadow>
              </w:rPr>
              <w:t>a</w:t>
            </w:r>
            <w:r>
              <w:rPr>
                <w:rFonts w:ascii="Modern No. 20" w:eastAsia="Times New Roman" w:hAnsi="Modern No. 20" w:cs="Segoe UI Semibold"/>
                <w:color w:val="D9D9D9"/>
                <w14:shadow w14:blurRad="50749" w14:dist="37630" w14:dir="8100000" w14:sx="100000" w14:sy="100000" w14:kx="0" w14:ky="0" w14:algn="b">
                  <w14:srgbClr w14:val="000000"/>
                </w14:shadow>
              </w:rPr>
              <w:t xml:space="preserve"> </w:t>
            </w:r>
            <w:r w:rsidR="00822E7D">
              <w:rPr>
                <w:rFonts w:ascii="Modern No. 20" w:eastAsia="Times New Roman" w:hAnsi="Modern No. 20" w:cs="Segoe UI Semibold"/>
                <w:color w:val="D9D9D9"/>
                <w14:shadow w14:blurRad="50749" w14:dist="37630" w14:dir="8100000" w14:sx="100000" w14:sy="100000" w14:kx="0" w14:ky="0" w14:algn="b">
                  <w14:srgbClr w14:val="000000"/>
                </w14:shadow>
              </w:rPr>
              <w:t>touché</w:t>
            </w:r>
            <w:r>
              <w:rPr>
                <w:rFonts w:ascii="Modern No. 20" w:eastAsia="Times New Roman" w:hAnsi="Modern No. 20" w:cs="Segoe UI Semibold"/>
                <w:color w:val="D9D9D9"/>
                <w14:shadow w14:blurRad="50749" w14:dist="37630" w14:dir="8100000" w14:sx="100000" w14:sy="100000" w14:kx="0" w14:ky="0" w14:algn="b">
                  <w14:srgbClr w14:val="000000"/>
                </w14:shadow>
              </w:rPr>
              <w:t xml:space="preserve"> le joueur.</w:t>
            </w:r>
          </w:p>
          <w:p w14:paraId="4CD993A7" w14:textId="31F5279E" w:rsidR="00822E7D" w:rsidRDefault="00822E7D" w:rsidP="00822E7D">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-Orage : L’ambiance deviendra plus sombre. Un effet de fumé indiquera la zone touchée par un éclair puis un son accompagnera un effet d’effet d’éclair.</w:t>
            </w:r>
          </w:p>
          <w:p w14:paraId="0D2C9CF5" w14:textId="7F561A9C" w:rsidR="00822E7D" w:rsidRDefault="00822E7D" w:rsidP="00822E7D">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Fonte d’un glacier : Le glacier qui s’apprête à couler tremblera légèrement durant quelques secondes.</w:t>
            </w:r>
          </w:p>
          <w:p w14:paraId="2547C40A" w14:textId="3E94ABD5" w:rsidR="00822E7D" w:rsidRPr="00822E7D" w:rsidRDefault="00822E7D" w:rsidP="00822E7D">
            <w:pPr>
              <w:rPr>
                <w:rFonts w:ascii="Modern No. 20" w:eastAsia="Times New Roman" w:hAnsi="Modern No. 20" w:cs="Segoe UI Semibold"/>
                <w:color w:val="D9D9D9"/>
                <w14:shadow w14:blurRad="50749" w14:dist="37630" w14:dir="8100000" w14:sx="100000" w14:sy="100000" w14:kx="0" w14:ky="0" w14:algn="b">
                  <w14:srgbClr w14:val="000000"/>
                </w14:shadow>
              </w:rPr>
            </w:pPr>
            <w:r>
              <w:rPr>
                <w:rFonts w:ascii="Modern No. 20" w:eastAsia="Times New Roman" w:hAnsi="Modern No. 20" w:cs="Segoe UI Semibold"/>
                <w:color w:val="D9D9D9"/>
                <w14:shadow w14:blurRad="50749" w14:dist="37630" w14:dir="8100000" w14:sx="100000" w14:sy="100000" w14:kx="0" w14:ky="0" w14:algn="b">
                  <w14:srgbClr w14:val="000000"/>
                </w14:shadow>
              </w:rPr>
              <w:t>- Boissons : Une zone au sol indiquera l’emplacement de la boisson qui apparaitra. Un bruitage indiquera qu’un joueur a récupéré la boisson. Un effet visuel (léger</w:t>
            </w:r>
            <w:bookmarkStart w:id="4" w:name="_GoBack"/>
            <w:bookmarkEnd w:id="4"/>
            <w:r>
              <w:rPr>
                <w:rFonts w:ascii="Modern No. 20" w:eastAsia="Times New Roman" w:hAnsi="Modern No. 20" w:cs="Segoe UI Semibold"/>
                <w:color w:val="D9D9D9"/>
                <w14:shadow w14:blurRad="50749" w14:dist="37630" w14:dir="8100000" w14:sx="100000" w14:sy="100000" w14:kx="0" w14:ky="0" w14:algn="b">
                  <w14:srgbClr w14:val="000000"/>
                </w14:shadow>
              </w:rPr>
              <w:t xml:space="preserve"> grossissement) sur le personnage indiquera qu’il a bu la boisson.</w:t>
            </w:r>
          </w:p>
          <w:p w14:paraId="7071F65D" w14:textId="0E2DE029" w:rsidR="008C6EC2" w:rsidRPr="008C6EC2" w:rsidRDefault="008C6EC2" w:rsidP="00DB63E2">
            <w:pPr>
              <w:rPr>
                <w:rFonts w:ascii="Modern No. 20" w:eastAsia="Times New Roman" w:hAnsi="Modern No. 20" w:cs="Segoe UI Semibold"/>
                <w:color w:val="D9D9D9"/>
                <w14:shadow w14:blurRad="50749" w14:dist="37630" w14:dir="8100000" w14:sx="100000" w14:sy="100000" w14:kx="0" w14:ky="0" w14:algn="b">
                  <w14:srgbClr w14:val="000000"/>
                </w14:shadow>
              </w:rPr>
            </w:pPr>
          </w:p>
        </w:tc>
      </w:tr>
      <w:tr w:rsidR="00933356" w:rsidRPr="008D52A9" w14:paraId="22D3C64B" w14:textId="77777777" w:rsidTr="00DB63E2">
        <w:trPr>
          <w:trHeight w:val="249"/>
        </w:trPr>
        <w:tc>
          <w:tcPr>
            <w:tcW w:w="10804" w:type="dxa"/>
          </w:tcPr>
          <w:p w14:paraId="0D2A177D" w14:textId="5A4CDA6F" w:rsidR="00933356" w:rsidRDefault="00933356" w:rsidP="006F2211">
            <w:pPr>
              <w:jc w:val="both"/>
              <w:rPr>
                <w:rFonts w:ascii="Modern No. 20" w:hAnsi="Modern No. 20" w:cs="Segoe UI Semibold"/>
                <w:noProof/>
                <w:color w:val="92D050"/>
                <w:sz w:val="32"/>
                <w:szCs w:val="32"/>
                <w:u w:val="single"/>
              </w:rPr>
            </w:pPr>
          </w:p>
        </w:tc>
      </w:tr>
      <w:tr w:rsidR="00933356" w:rsidRPr="008D52A9" w14:paraId="52BDB293" w14:textId="77777777" w:rsidTr="00DB63E2">
        <w:trPr>
          <w:trHeight w:val="249"/>
        </w:trPr>
        <w:tc>
          <w:tcPr>
            <w:tcW w:w="10804" w:type="dxa"/>
          </w:tcPr>
          <w:p w14:paraId="3E475CBE" w14:textId="77777777" w:rsidR="00933356" w:rsidRDefault="00933356" w:rsidP="006F2211">
            <w:pPr>
              <w:jc w:val="both"/>
              <w:rPr>
                <w:rFonts w:ascii="Modern No. 20" w:hAnsi="Modern No. 20" w:cs="Segoe UI Semibold"/>
                <w:noProof/>
                <w:color w:val="92D050"/>
                <w:sz w:val="32"/>
                <w:szCs w:val="32"/>
                <w:u w:val="single"/>
              </w:rPr>
            </w:pPr>
          </w:p>
        </w:tc>
      </w:tr>
      <w:tr w:rsidR="00933356" w:rsidRPr="008D52A9" w14:paraId="62235226" w14:textId="77777777" w:rsidTr="00DB63E2">
        <w:trPr>
          <w:trHeight w:val="249"/>
        </w:trPr>
        <w:tc>
          <w:tcPr>
            <w:tcW w:w="10804" w:type="dxa"/>
          </w:tcPr>
          <w:p w14:paraId="19F83559" w14:textId="77777777" w:rsidR="00933356" w:rsidRDefault="00933356" w:rsidP="006F2211">
            <w:pPr>
              <w:jc w:val="both"/>
              <w:rPr>
                <w:rFonts w:ascii="Modern No. 20" w:hAnsi="Modern No. 20" w:cs="Segoe UI Semibold"/>
                <w:noProof/>
                <w:color w:val="92D050"/>
                <w:sz w:val="32"/>
                <w:szCs w:val="32"/>
                <w:u w:val="single"/>
              </w:rPr>
            </w:pPr>
          </w:p>
        </w:tc>
      </w:tr>
    </w:tbl>
    <w:p w14:paraId="1498A7B7" w14:textId="1E889569" w:rsidR="00A23186" w:rsidRPr="00886635" w:rsidRDefault="00A23186" w:rsidP="00886635"/>
    <w:sectPr w:rsidR="00A23186" w:rsidRPr="00886635" w:rsidSect="00622C0A">
      <w:headerReference w:type="default" r:id="rId14"/>
      <w:footerReference w:type="default" r:id="rId15"/>
      <w:pgSz w:w="11901" w:h="16817"/>
      <w:pgMar w:top="720" w:right="720" w:bottom="720" w:left="720"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A1817" w14:textId="77777777" w:rsidR="00FA0B4E" w:rsidRDefault="00FA0B4E" w:rsidP="00307692">
      <w:r>
        <w:separator/>
      </w:r>
    </w:p>
  </w:endnote>
  <w:endnote w:type="continuationSeparator" w:id="0">
    <w:p w14:paraId="138874FC" w14:textId="77777777" w:rsidR="00FA0B4E" w:rsidRDefault="00FA0B4E"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rn No. 20">
    <w:panose1 w:val="020707040705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Copperplate Gothic Bold">
    <w:panose1 w:val="020E07050202060204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B886D" w14:textId="78D1DC52" w:rsidR="00DB63E2" w:rsidRPr="00941668" w:rsidRDefault="00DB63E2" w:rsidP="00941668">
    <w:pPr>
      <w:suppressAutoHyphens/>
      <w:autoSpaceDN w:val="0"/>
      <w:jc w:val="both"/>
      <w:textAlignment w:val="baseline"/>
      <w:rPr>
        <w:rFonts w:ascii="Modern No. 20" w:eastAsia="Times New Roman" w:hAnsi="Modern No. 20" w:cs="Segoe UI Semibold"/>
        <w:color w:val="D9D9D9"/>
        <w14:shadow w14:blurRad="50749" w14:dist="37630" w14:dir="8100000" w14:sx="100000" w14:sy="100000" w14:kx="0" w14:ky="0" w14:algn="b">
          <w14:srgbClr w14:val="000000"/>
        </w14:shadow>
      </w:rPr>
    </w:pPr>
    <w:r>
      <w:rPr>
        <w:color w:val="4F81BD" w:themeColor="accent1"/>
      </w:rPr>
      <w:t xml:space="preserve"> </w:t>
    </w:r>
    <w:r w:rsidRPr="00941668">
      <w:rPr>
        <w:rFonts w:ascii="Modern No. 20" w:eastAsia="Times New Roman" w:hAnsi="Modern No. 20" w:cs="Segoe UI Semibold"/>
        <w:color w:val="D9D9D9"/>
        <w14:shadow w14:blurRad="50749" w14:dist="37630" w14:dir="8100000" w14:sx="100000" w14:sy="100000" w14:kx="0" w14:ky="0" w14:algn="b">
          <w14:srgbClr w14:val="000000"/>
        </w14:shadow>
      </w:rPr>
      <w:t xml:space="preserve">p. </w:t>
    </w:r>
    <w:r w:rsidRPr="00941668">
      <w:rPr>
        <w:rFonts w:ascii="Modern No. 20" w:eastAsia="Times New Roman" w:hAnsi="Modern No. 20" w:cs="Segoe UI Semibold"/>
        <w:color w:val="D9D9D9"/>
        <w14:shadow w14:blurRad="50749" w14:dist="37630" w14:dir="8100000" w14:sx="100000" w14:sy="100000" w14:kx="0" w14:ky="0" w14:algn="b">
          <w14:srgbClr w14:val="000000"/>
        </w14:shadow>
      </w:rPr>
      <w:fldChar w:fldCharType="begin"/>
    </w:r>
    <w:r w:rsidRPr="00941668">
      <w:rPr>
        <w:rFonts w:ascii="Modern No. 20" w:eastAsia="Times New Roman" w:hAnsi="Modern No. 20" w:cs="Segoe UI Semibold"/>
        <w:color w:val="D9D9D9"/>
        <w14:shadow w14:blurRad="50749" w14:dist="37630" w14:dir="8100000" w14:sx="100000" w14:sy="100000" w14:kx="0" w14:ky="0" w14:algn="b">
          <w14:srgbClr w14:val="000000"/>
        </w14:shadow>
      </w:rPr>
      <w:instrText>PAGE    \* MERGEFORMAT</w:instrText>
    </w:r>
    <w:r w:rsidRPr="00941668">
      <w:rPr>
        <w:rFonts w:ascii="Modern No. 20" w:eastAsia="Times New Roman" w:hAnsi="Modern No. 20" w:cs="Segoe UI Semibold"/>
        <w:color w:val="D9D9D9"/>
        <w14:shadow w14:blurRad="50749" w14:dist="37630" w14:dir="8100000" w14:sx="100000" w14:sy="100000" w14:kx="0" w14:ky="0" w14:algn="b">
          <w14:srgbClr w14:val="000000"/>
        </w14:shadow>
      </w:rPr>
      <w:fldChar w:fldCharType="separate"/>
    </w:r>
    <w:r>
      <w:rPr>
        <w:rFonts w:ascii="Modern No. 20" w:eastAsia="Times New Roman" w:hAnsi="Modern No. 20" w:cs="Segoe UI Semibold"/>
        <w:noProof/>
        <w:color w:val="D9D9D9"/>
        <w14:shadow w14:blurRad="50749" w14:dist="37630" w14:dir="8100000" w14:sx="100000" w14:sy="100000" w14:kx="0" w14:ky="0" w14:algn="b">
          <w14:srgbClr w14:val="000000"/>
        </w14:shadow>
      </w:rPr>
      <w:t>2</w:t>
    </w:r>
    <w:r w:rsidRPr="00941668">
      <w:rPr>
        <w:rFonts w:ascii="Modern No. 20" w:eastAsia="Times New Roman" w:hAnsi="Modern No. 20" w:cs="Segoe UI Semibold"/>
        <w:color w:val="D9D9D9"/>
        <w14:shadow w14:blurRad="50749" w14:dist="37630" w14:dir="8100000" w14:sx="100000" w14:sy="100000" w14:kx="0" w14:ky="0" w14:algn="b">
          <w14:srgbClr w14:val="000000"/>
        </w14:shado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FEE52" w14:textId="77777777" w:rsidR="00FA0B4E" w:rsidRDefault="00FA0B4E" w:rsidP="00307692">
      <w:r>
        <w:separator/>
      </w:r>
    </w:p>
  </w:footnote>
  <w:footnote w:type="continuationSeparator" w:id="0">
    <w:p w14:paraId="279C2C14" w14:textId="77777777" w:rsidR="00FA0B4E" w:rsidRDefault="00FA0B4E" w:rsidP="00307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B7A5B" w14:textId="0A8F998E" w:rsidR="00DB63E2" w:rsidRDefault="00DB63E2">
    <w:pPr>
      <w:pStyle w:val="En-tte"/>
    </w:pPr>
    <w:r>
      <w:rPr>
        <w:noProof/>
        <w:color w:val="4F81BD" w:themeColor="accent1"/>
      </w:rPr>
      <mc:AlternateContent>
        <mc:Choice Requires="wps">
          <w:drawing>
            <wp:anchor distT="0" distB="0" distL="114300" distR="114300" simplePos="0" relativeHeight="251659264" behindDoc="0" locked="0" layoutInCell="1" allowOverlap="1" wp14:anchorId="58F49D23" wp14:editId="7EE8335A">
              <wp:simplePos x="0" y="0"/>
              <wp:positionH relativeFrom="margin">
                <wp:posOffset>-270387</wp:posOffset>
              </wp:positionH>
              <wp:positionV relativeFrom="margin">
                <wp:posOffset>-191729</wp:posOffset>
              </wp:positionV>
              <wp:extent cx="7152640" cy="9960077"/>
              <wp:effectExtent l="0" t="0" r="21590" b="22225"/>
              <wp:wrapNone/>
              <wp:docPr id="452" name="Rectangle 452"/>
              <wp:cNvGraphicFramePr/>
              <a:graphic xmlns:a="http://schemas.openxmlformats.org/drawingml/2006/main">
                <a:graphicData uri="http://schemas.microsoft.com/office/word/2010/wordprocessingShape">
                  <wps:wsp>
                    <wps:cNvSpPr/>
                    <wps:spPr>
                      <a:xfrm>
                        <a:off x="0" y="0"/>
                        <a:ext cx="7152640" cy="9960077"/>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77FA2" w14:textId="77777777" w:rsidR="00DB63E2" w:rsidRDefault="00DB63E2" w:rsidP="009416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58F49D23" id="Rectangle 452" o:spid="_x0000_s1029" style="position:absolute;margin-left:-21.3pt;margin-top:-15.1pt;width:563.2pt;height:784.25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" filled="f" strokecolor="#938953 [1614]" strokeweight="1.25pt">
              <v:textbox>
                <w:txbxContent>
                  <w:p w14:paraId="31F77FA2" w14:textId="77777777" w:rsidR="00941668" w:rsidRDefault="00941668" w:rsidP="00941668">
                    <w:pPr>
                      <w:jc w:val="center"/>
                    </w:pP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FAA"/>
    <w:multiLevelType w:val="hybridMultilevel"/>
    <w:tmpl w:val="F210ED1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F744ABF"/>
    <w:multiLevelType w:val="hybridMultilevel"/>
    <w:tmpl w:val="BDF4C900"/>
    <w:lvl w:ilvl="0" w:tplc="442A6E00">
      <w:start w:val="3"/>
      <w:numFmt w:val="bullet"/>
      <w:lvlText w:val="-"/>
      <w:lvlJc w:val="left"/>
      <w:pPr>
        <w:ind w:left="720" w:hanging="360"/>
      </w:pPr>
      <w:rPr>
        <w:rFonts w:ascii="Modern No. 20" w:eastAsiaTheme="minorEastAsia" w:hAnsi="Modern No. 20" w:cs="Segoe UI Semi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AD3DA2"/>
    <w:multiLevelType w:val="hybridMultilevel"/>
    <w:tmpl w:val="0846CCA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6750DA1"/>
    <w:multiLevelType w:val="hybridMultilevel"/>
    <w:tmpl w:val="6102246E"/>
    <w:lvl w:ilvl="0" w:tplc="DBA26872">
      <w:numFmt w:val="bullet"/>
      <w:lvlText w:val="-"/>
      <w:lvlJc w:val="left"/>
      <w:pPr>
        <w:ind w:left="720" w:hanging="360"/>
      </w:pPr>
      <w:rPr>
        <w:rFonts w:ascii="Modern No. 20" w:eastAsiaTheme="minorEastAsia" w:hAnsi="Modern No. 20" w:cs="Segoe UI Semi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AD5"/>
    <w:rsid w:val="0000329F"/>
    <w:rsid w:val="000053BF"/>
    <w:rsid w:val="00005E0B"/>
    <w:rsid w:val="0001401F"/>
    <w:rsid w:val="00023921"/>
    <w:rsid w:val="000326C5"/>
    <w:rsid w:val="000861DC"/>
    <w:rsid w:val="000A14C4"/>
    <w:rsid w:val="000B2421"/>
    <w:rsid w:val="000C16C6"/>
    <w:rsid w:val="000D15CE"/>
    <w:rsid w:val="000E3268"/>
    <w:rsid w:val="00114792"/>
    <w:rsid w:val="00154F18"/>
    <w:rsid w:val="001730CA"/>
    <w:rsid w:val="001A02BE"/>
    <w:rsid w:val="001A3140"/>
    <w:rsid w:val="001B59CD"/>
    <w:rsid w:val="001C6DA1"/>
    <w:rsid w:val="001D50C1"/>
    <w:rsid w:val="001E5DF5"/>
    <w:rsid w:val="001F24C1"/>
    <w:rsid w:val="00202362"/>
    <w:rsid w:val="002534DD"/>
    <w:rsid w:val="00255463"/>
    <w:rsid w:val="00257447"/>
    <w:rsid w:val="00270D02"/>
    <w:rsid w:val="0027227C"/>
    <w:rsid w:val="002A724D"/>
    <w:rsid w:val="002B305D"/>
    <w:rsid w:val="002D688B"/>
    <w:rsid w:val="002D77E1"/>
    <w:rsid w:val="002E66E6"/>
    <w:rsid w:val="002F2D43"/>
    <w:rsid w:val="00307692"/>
    <w:rsid w:val="00321056"/>
    <w:rsid w:val="00327748"/>
    <w:rsid w:val="0035101B"/>
    <w:rsid w:val="00364ADF"/>
    <w:rsid w:val="003874D9"/>
    <w:rsid w:val="003B5121"/>
    <w:rsid w:val="003D4CFB"/>
    <w:rsid w:val="004607F7"/>
    <w:rsid w:val="00472FC1"/>
    <w:rsid w:val="004A4A58"/>
    <w:rsid w:val="004C4C2B"/>
    <w:rsid w:val="005030A6"/>
    <w:rsid w:val="00503B1D"/>
    <w:rsid w:val="005046D0"/>
    <w:rsid w:val="00536BC4"/>
    <w:rsid w:val="00544A97"/>
    <w:rsid w:val="00552A23"/>
    <w:rsid w:val="00563AB5"/>
    <w:rsid w:val="00576A3B"/>
    <w:rsid w:val="00576A59"/>
    <w:rsid w:val="0058332A"/>
    <w:rsid w:val="005B70E8"/>
    <w:rsid w:val="005E0120"/>
    <w:rsid w:val="005E2EAD"/>
    <w:rsid w:val="00622C0A"/>
    <w:rsid w:val="0065536C"/>
    <w:rsid w:val="00690AD5"/>
    <w:rsid w:val="006B24AC"/>
    <w:rsid w:val="006B33A2"/>
    <w:rsid w:val="006B445E"/>
    <w:rsid w:val="006E7E3E"/>
    <w:rsid w:val="006F2211"/>
    <w:rsid w:val="007113F3"/>
    <w:rsid w:val="00726528"/>
    <w:rsid w:val="00735F9B"/>
    <w:rsid w:val="007634A7"/>
    <w:rsid w:val="00784F87"/>
    <w:rsid w:val="007975A2"/>
    <w:rsid w:val="007D0642"/>
    <w:rsid w:val="007D4E9C"/>
    <w:rsid w:val="007F45EA"/>
    <w:rsid w:val="008070B5"/>
    <w:rsid w:val="00822E7D"/>
    <w:rsid w:val="0087101A"/>
    <w:rsid w:val="0087227C"/>
    <w:rsid w:val="00886635"/>
    <w:rsid w:val="008C6EC2"/>
    <w:rsid w:val="008D52A9"/>
    <w:rsid w:val="008F705B"/>
    <w:rsid w:val="00901EB1"/>
    <w:rsid w:val="00907377"/>
    <w:rsid w:val="00927EE2"/>
    <w:rsid w:val="00933356"/>
    <w:rsid w:val="009365EA"/>
    <w:rsid w:val="00941668"/>
    <w:rsid w:val="00971E6C"/>
    <w:rsid w:val="00980171"/>
    <w:rsid w:val="00994907"/>
    <w:rsid w:val="009957D6"/>
    <w:rsid w:val="009E1DB2"/>
    <w:rsid w:val="00A12FD7"/>
    <w:rsid w:val="00A131E3"/>
    <w:rsid w:val="00A23186"/>
    <w:rsid w:val="00A26815"/>
    <w:rsid w:val="00A37ED5"/>
    <w:rsid w:val="00A41E6A"/>
    <w:rsid w:val="00A51BBD"/>
    <w:rsid w:val="00A55106"/>
    <w:rsid w:val="00A646C3"/>
    <w:rsid w:val="00A6530F"/>
    <w:rsid w:val="00A74D64"/>
    <w:rsid w:val="00AA04D5"/>
    <w:rsid w:val="00AC0341"/>
    <w:rsid w:val="00AD7EA8"/>
    <w:rsid w:val="00AF3316"/>
    <w:rsid w:val="00AF7742"/>
    <w:rsid w:val="00B3766B"/>
    <w:rsid w:val="00B50DAD"/>
    <w:rsid w:val="00B72F9B"/>
    <w:rsid w:val="00B95C66"/>
    <w:rsid w:val="00BD6711"/>
    <w:rsid w:val="00BF0E26"/>
    <w:rsid w:val="00BF1516"/>
    <w:rsid w:val="00C343A0"/>
    <w:rsid w:val="00C5697F"/>
    <w:rsid w:val="00C57FC3"/>
    <w:rsid w:val="00C87DA1"/>
    <w:rsid w:val="00CD2257"/>
    <w:rsid w:val="00CF27E8"/>
    <w:rsid w:val="00D07544"/>
    <w:rsid w:val="00D15B40"/>
    <w:rsid w:val="00D2786D"/>
    <w:rsid w:val="00D86F3D"/>
    <w:rsid w:val="00D90008"/>
    <w:rsid w:val="00D939CD"/>
    <w:rsid w:val="00D97D16"/>
    <w:rsid w:val="00DA69BB"/>
    <w:rsid w:val="00DB63E2"/>
    <w:rsid w:val="00DC67A1"/>
    <w:rsid w:val="00DE4713"/>
    <w:rsid w:val="00E06561"/>
    <w:rsid w:val="00E36F5D"/>
    <w:rsid w:val="00E5405E"/>
    <w:rsid w:val="00E85BC1"/>
    <w:rsid w:val="00F041F9"/>
    <w:rsid w:val="00F10D58"/>
    <w:rsid w:val="00F40A20"/>
    <w:rsid w:val="00F62BCF"/>
    <w:rsid w:val="00F8101C"/>
    <w:rsid w:val="00F97608"/>
    <w:rsid w:val="00FA0B4E"/>
    <w:rsid w:val="00FA4A96"/>
    <w:rsid w:val="00FE4093"/>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2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10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005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4.xml><?xml version="1.0" encoding="utf-8"?>
<ds:datastoreItem xmlns:ds="http://schemas.openxmlformats.org/officeDocument/2006/customXml" ds:itemID="{1A7C5174-D25D-4C5F-B8CB-511DB1777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Science pour rapport</Template>
  <TotalTime>0</TotalTime>
  <Pages>5</Pages>
  <Words>1102</Words>
  <Characters>6064</Characters>
  <Application>Microsoft Office Word</Application>
  <DocSecurity>0</DocSecurity>
  <Lines>50</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Page de garde "Science" pour rapport</vt:lpstr>
      <vt:lpstr>Page de garde "Science" pour rapport</vt:lpstr>
    </vt:vector>
  </TitlesOfParts>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creator/>
  <cp:lastModifiedBy/>
  <cp:revision>1</cp:revision>
  <dcterms:created xsi:type="dcterms:W3CDTF">2017-12-26T13:14:00Z</dcterms:created>
  <dcterms:modified xsi:type="dcterms:W3CDTF">2019-06-21T17:29:00Z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